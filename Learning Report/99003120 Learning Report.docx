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1A33" w14:textId="71A62BF3" w:rsidR="00F475CD" w:rsidRPr="00EE0054" w:rsidRDefault="00851631" w:rsidP="00BA4445">
      <w:pPr>
        <w:ind w:firstLine="0"/>
        <w:rPr>
          <w:rFonts w:ascii="Comic Sans MS" w:hAnsi="Comic Sans MS"/>
          <w:sz w:val="18"/>
        </w:rPr>
      </w:pPr>
      <w:r w:rsidRPr="00EE0054">
        <w:rPr>
          <w:rFonts w:ascii="Comic Sans MS" w:hAnsi="Comic Sans M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EB6BB3A">
                <wp:simplePos x="0" y="0"/>
                <wp:positionH relativeFrom="column">
                  <wp:posOffset>428625</wp:posOffset>
                </wp:positionH>
                <wp:positionV relativeFrom="paragraph">
                  <wp:posOffset>133350</wp:posOffset>
                </wp:positionV>
                <wp:extent cx="4216400" cy="1447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C34F" w14:textId="0C06655F" w:rsidR="00210FD5" w:rsidRPr="005A0703" w:rsidRDefault="00210FD5" w:rsidP="0085163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  <w:t>Learning Report – Intermediate C++ and Testing</w:t>
                            </w:r>
                          </w:p>
                          <w:p w14:paraId="48DC9B5C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D" w14:textId="0B60C321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1A2A85C2" w14:textId="6C5A22DD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58F86BC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E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 w:rsidRPr="00551098"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  <w:t>Course Code: &lt;CODE&gt;</w:t>
                            </w:r>
                          </w:p>
                          <w:p w14:paraId="48DC9B5F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6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33.75pt;margin-top:10.5pt;width:332pt;height:11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" filled="f" stroked="f" strokeweight=".5pt">
                <v:textbox>
                  <w:txbxContent>
                    <w:p w14:paraId="5664C34F" w14:textId="0C06655F" w:rsidR="00210FD5" w:rsidRPr="005A0703" w:rsidRDefault="00210FD5" w:rsidP="0085163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  <w:t>Learning Report – Intermediate C++ and Testing</w:t>
                      </w:r>
                    </w:p>
                    <w:p w14:paraId="48DC9B5C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D" w14:textId="0B60C321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1A2A85C2" w14:textId="6C5A22DD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58F86BC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E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 w:rsidRPr="00551098"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  <w:t>Course Code: &lt;CODE&gt;</w:t>
                      </w:r>
                    </w:p>
                    <w:p w14:paraId="48DC9B5F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6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4EF" w:rsidRPr="00EE0054">
        <w:rPr>
          <w:rFonts w:ascii="Comic Sans MS" w:hAnsi="Comic Sans MS"/>
          <w:sz w:val="18"/>
        </w:rPr>
        <w:t>s</w:t>
      </w:r>
      <w:r w:rsidR="00F475CD" w:rsidRPr="00EE0054">
        <w:rPr>
          <w:rFonts w:ascii="Comic Sans MS" w:hAnsi="Comic Sans MS"/>
          <w:sz w:val="18"/>
        </w:rPr>
        <w:t>jsytu</w:t>
      </w:r>
    </w:p>
    <w:p w14:paraId="48DC9A50" w14:textId="5B94AC63" w:rsidR="00746D2E" w:rsidRPr="00EE0054" w:rsidRDefault="00860730" w:rsidP="00BA4445">
      <w:pPr>
        <w:tabs>
          <w:tab w:val="left" w:pos="9630"/>
        </w:tabs>
        <w:ind w:firstLine="0"/>
        <w:jc w:val="both"/>
        <w:rPr>
          <w:rFonts w:ascii="Comic Sans MS" w:hAnsi="Comic Sans MS"/>
          <w:sz w:val="18"/>
        </w:rPr>
      </w:pPr>
      <w:r w:rsidRPr="00EE0054"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732E64F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877475"/>
      <w:bookmarkEnd w:id="0"/>
      <w:r w:rsidRPr="00EE0054">
        <w:rPr>
          <w:rFonts w:ascii="Comic Sans MS" w:hAnsi="Comic Sans MS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8F3B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EE0054">
        <w:rPr>
          <w:rFonts w:ascii="Comic Sans MS" w:hAnsi="Comic Sans MS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9A25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00EE0054">
        <w:rPr>
          <w:rFonts w:ascii="Comic Sans MS" w:hAnsi="Comic Sans MS"/>
          <w:sz w:val="18"/>
          <w:szCs w:val="18"/>
        </w:rPr>
        <w:t>./</w:t>
      </w:r>
    </w:p>
    <w:p w14:paraId="32985A1C" w14:textId="316C6115" w:rsidR="00BF6B9F" w:rsidRPr="00EE0054" w:rsidRDefault="00FC0E65" w:rsidP="00BA4445">
      <w:pPr>
        <w:ind w:firstLine="0"/>
        <w:rPr>
          <w:rFonts w:ascii="Comic Sans MS" w:hAnsi="Comic Sans MS"/>
          <w:sz w:val="20"/>
          <w:szCs w:val="20"/>
        </w:rPr>
      </w:pPr>
      <w:r w:rsidRPr="00EE0054"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7DEB73E8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 w:rsidRPr="00EE0054">
        <w:rPr>
          <w:rFonts w:ascii="Comic Sans MS" w:hAnsi="Comic Sans M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3CF5CFE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5" w14:textId="77777777" w:rsidR="00210FD5" w:rsidRPr="000F4649" w:rsidRDefault="00210FD5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210FD5" w:rsidRPr="000F4649" w:rsidRDefault="00210FD5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5" w14:textId="77777777" w:rsidR="00210FD5" w:rsidRPr="000F4649" w:rsidRDefault="00210FD5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210FD5" w:rsidRPr="000F4649" w:rsidRDefault="00210FD5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 w:rsidRPr="00EE0054">
        <w:rPr>
          <w:rFonts w:ascii="Comic Sans MS" w:hAnsi="Comic Sans MS"/>
        </w:rPr>
        <w:br w:type="page"/>
      </w:r>
      <w:bookmarkStart w:id="1" w:name="_Toc229759047"/>
      <w:bookmarkStart w:id="2" w:name="_Toc229764175"/>
      <w:bookmarkStart w:id="3" w:name="_Toc311197302"/>
      <w:bookmarkStart w:id="4" w:name="_Toc513545819"/>
    </w:p>
    <w:sdt>
      <w:sdtPr>
        <w:rPr>
          <w:rFonts w:ascii="Comic Sans MS" w:hAnsi="Comic Sans MS"/>
          <w:b w:val="0"/>
          <w:bCs w:val="0"/>
          <w:sz w:val="22"/>
          <w:szCs w:val="22"/>
        </w:rPr>
        <w:id w:val="56145214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749B91FD" w14:textId="69188D10" w:rsidR="00246592" w:rsidRPr="00EE0054" w:rsidRDefault="00FF2D22" w:rsidP="00BA4445">
          <w:pPr>
            <w:pStyle w:val="TOCHeading"/>
            <w:jc w:val="center"/>
            <w:rPr>
              <w:rFonts w:ascii="Times New Roman" w:hAnsi="Times New Roman"/>
              <w:sz w:val="32"/>
              <w:szCs w:val="32"/>
            </w:rPr>
          </w:pPr>
          <w:r w:rsidRPr="00EE0054">
            <w:rPr>
              <w:rFonts w:ascii="Times New Roman" w:hAnsi="Times New Roman"/>
              <w:sz w:val="32"/>
              <w:szCs w:val="32"/>
            </w:rPr>
            <w:t>Table of Contents</w:t>
          </w:r>
        </w:p>
        <w:p w14:paraId="686D4E9C" w14:textId="042F92A1" w:rsidR="00A92674" w:rsidRPr="00EE0054" w:rsidRDefault="00246592" w:rsidP="00BA4445">
          <w:pPr>
            <w:pStyle w:val="TOC1"/>
            <w:ind w:firstLine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r w:rsidRPr="00EE0054">
            <w:rPr>
              <w:rFonts w:ascii="Times New Roman" w:hAnsi="Times New Roman" w:cs="Times New Roman"/>
              <w:b w:val="0"/>
              <w:bCs w:val="0"/>
              <w:smallCaps/>
              <w:sz w:val="24"/>
              <w:szCs w:val="24"/>
            </w:rPr>
            <w:fldChar w:fldCharType="begin"/>
          </w:r>
          <w:r w:rsidRPr="00EE00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E0054">
            <w:rPr>
              <w:rFonts w:ascii="Times New Roman" w:hAnsi="Times New Roman" w:cs="Times New Roman"/>
              <w:b w:val="0"/>
              <w:bCs w:val="0"/>
              <w:smallCaps/>
              <w:sz w:val="24"/>
              <w:szCs w:val="24"/>
            </w:rPr>
            <w:fldChar w:fldCharType="separate"/>
          </w:r>
          <w:hyperlink w:anchor="_Toc59870413" w:history="1">
            <w:r w:rsidR="00A92674" w:rsidRPr="00EE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Activity – 1 - Intermediate C++ and Testing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_Toc59870413 \h </w:instrTex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DB899" w14:textId="78BF1EF7" w:rsidR="00A92674" w:rsidRPr="002A1331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14" w:history="1">
            <w:r w:rsidR="00A92674" w:rsidRPr="002A1331">
              <w:rPr>
                <w:rStyle w:val="Hyperlink"/>
                <w:b w:val="0"/>
                <w:bCs w:val="0"/>
                <w:u w:val="none"/>
              </w:rPr>
              <w:t>Goal</w:t>
            </w:r>
            <w:r w:rsidR="002A1331" w:rsidRPr="002A1331">
              <w:rPr>
                <w:webHidden/>
              </w:rPr>
              <w:t>……………………………………………………………………………………………………….</w:t>
            </w:r>
            <w:r w:rsidR="00A92674" w:rsidRPr="002A1331">
              <w:rPr>
                <w:webHidden/>
              </w:rPr>
              <w:fldChar w:fldCharType="begin"/>
            </w:r>
            <w:r w:rsidR="00A92674" w:rsidRPr="002A1331">
              <w:rPr>
                <w:webHidden/>
              </w:rPr>
              <w:instrText xml:space="preserve"> PAGEREF _Toc59870414 \h </w:instrText>
            </w:r>
            <w:r w:rsidR="00A92674" w:rsidRPr="002A1331">
              <w:rPr>
                <w:webHidden/>
              </w:rPr>
            </w:r>
            <w:r w:rsidR="00A92674" w:rsidRPr="002A1331">
              <w:rPr>
                <w:webHidden/>
              </w:rPr>
              <w:fldChar w:fldCharType="separate"/>
            </w:r>
            <w:r w:rsidR="00892FF4" w:rsidRPr="002A1331">
              <w:rPr>
                <w:webHidden/>
              </w:rPr>
              <w:t>3</w:t>
            </w:r>
            <w:r w:rsidR="00A92674" w:rsidRPr="002A1331">
              <w:rPr>
                <w:webHidden/>
              </w:rPr>
              <w:fldChar w:fldCharType="end"/>
            </w:r>
          </w:hyperlink>
        </w:p>
        <w:p w14:paraId="404F9E13" w14:textId="0E578E4E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15" w:history="1">
            <w:r w:rsidR="00A92674" w:rsidRPr="00EE0054">
              <w:rPr>
                <w:rStyle w:val="Hyperlink"/>
                <w:u w:val="none"/>
              </w:rPr>
              <w:t>Type of Activity – Individual</w:t>
            </w:r>
            <w:r w:rsidR="00A92674" w:rsidRPr="00EE0054">
              <w:rPr>
                <w:webHidden/>
              </w:rPr>
              <w:tab/>
            </w:r>
            <w:r w:rsidR="00A92674" w:rsidRPr="00EE0054">
              <w:rPr>
                <w:webHidden/>
              </w:rPr>
              <w:fldChar w:fldCharType="begin"/>
            </w:r>
            <w:r w:rsidR="00A92674" w:rsidRPr="00EE0054">
              <w:rPr>
                <w:webHidden/>
              </w:rPr>
              <w:instrText xml:space="preserve"> PAGEREF _Toc59870415 \h </w:instrText>
            </w:r>
            <w:r w:rsidR="00A92674" w:rsidRPr="00EE0054">
              <w:rPr>
                <w:webHidden/>
              </w:rPr>
            </w:r>
            <w:r w:rsidR="00A92674" w:rsidRPr="00EE0054">
              <w:rPr>
                <w:webHidden/>
              </w:rPr>
              <w:fldChar w:fldCharType="separate"/>
            </w:r>
            <w:r w:rsidR="00892FF4" w:rsidRPr="00EE0054">
              <w:rPr>
                <w:webHidden/>
              </w:rPr>
              <w:t>3</w:t>
            </w:r>
            <w:r w:rsidR="00A92674" w:rsidRPr="00EE0054">
              <w:rPr>
                <w:webHidden/>
              </w:rPr>
              <w:fldChar w:fldCharType="end"/>
            </w:r>
          </w:hyperlink>
        </w:p>
        <w:p w14:paraId="4970063C" w14:textId="63D8960E" w:rsidR="00A92674" w:rsidRPr="00EE0054" w:rsidRDefault="00816951" w:rsidP="00BA4445">
          <w:pPr>
            <w:pStyle w:val="TOC3"/>
            <w:tabs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6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Set 1 - Classes and objects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_Toc59870416 \h </w:instrTex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3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C02A3" w14:textId="04932B39" w:rsidR="00A92674" w:rsidRPr="00EE0054" w:rsidRDefault="00816951" w:rsidP="00BA4445">
          <w:pPr>
            <w:pStyle w:val="TOC3"/>
            <w:tabs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7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Set 2 - Operator overloading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_Toc59870417 \h </w:instrTex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3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E1510" w14:textId="5CED5CFA" w:rsidR="00A92674" w:rsidRPr="00EE0054" w:rsidRDefault="00816951" w:rsidP="00BA4445">
          <w:pPr>
            <w:pStyle w:val="TOC3"/>
            <w:tabs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8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Set 3 – Inheritance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_Toc59870418 \h </w:instrTex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4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AC53A" w14:textId="591A3153" w:rsidR="00A92674" w:rsidRPr="00EE0054" w:rsidRDefault="00816951" w:rsidP="00BA4445">
          <w:pPr>
            <w:pStyle w:val="TOC3"/>
            <w:tabs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9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Set 4 – Templates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_Toc59870419 \h </w:instrTex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4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D27AD" w14:textId="791922F1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20" w:history="1">
            <w:r w:rsidR="00A92674" w:rsidRPr="00EE0054">
              <w:rPr>
                <w:rStyle w:val="Hyperlink"/>
                <w:u w:val="none"/>
              </w:rPr>
              <w:t>GitHub Link</w:t>
            </w:r>
            <w:r w:rsidR="00A92674" w:rsidRPr="00EE0054">
              <w:rPr>
                <w:webHidden/>
              </w:rPr>
              <w:tab/>
            </w:r>
            <w:r w:rsidR="00E171C0">
              <w:rPr>
                <w:webHidden/>
              </w:rPr>
              <w:t>4</w:t>
            </w:r>
          </w:hyperlink>
        </w:p>
        <w:p w14:paraId="60C7D703" w14:textId="46B1FE08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21" w:history="1">
            <w:r w:rsidR="00A92674" w:rsidRPr="00EE0054">
              <w:rPr>
                <w:rStyle w:val="Hyperlink"/>
                <w:u w:val="none"/>
              </w:rPr>
              <w:t>Difficulties</w:t>
            </w:r>
            <w:r w:rsidR="00A92674" w:rsidRPr="00EE0054">
              <w:rPr>
                <w:webHidden/>
              </w:rPr>
              <w:tab/>
            </w:r>
            <w:r w:rsidR="00E171C0">
              <w:rPr>
                <w:webHidden/>
              </w:rPr>
              <w:t>4</w:t>
            </w:r>
          </w:hyperlink>
        </w:p>
        <w:p w14:paraId="6D906CA6" w14:textId="2EEF7ABF" w:rsidR="00A92674" w:rsidRPr="00EE0054" w:rsidRDefault="00816951" w:rsidP="00BA4445">
          <w:pPr>
            <w:pStyle w:val="TOC1"/>
            <w:ind w:firstLine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22" w:history="1">
            <w:r w:rsidR="00A92674" w:rsidRPr="00EE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Activity – 2 – Group Activity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_Toc59870422 \h </w:instrTex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2FF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4FEFC" w14:textId="202F685E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23" w:history="1">
            <w:r w:rsidR="00A92674" w:rsidRPr="00EE0054">
              <w:rPr>
                <w:rStyle w:val="Hyperlink"/>
                <w:u w:val="none"/>
              </w:rPr>
              <w:t>Goal</w:t>
            </w:r>
            <w:r w:rsidR="002A1331">
              <w:rPr>
                <w:rStyle w:val="Hyperlink"/>
                <w:b w:val="0"/>
                <w:u w:val="none"/>
              </w:rPr>
              <w:t>……………………………………………………………………………………………………….</w:t>
            </w:r>
            <w:r w:rsidR="00A92674" w:rsidRPr="00EE0054">
              <w:rPr>
                <w:webHidden/>
              </w:rPr>
              <w:tab/>
            </w:r>
            <w:r w:rsidR="00A92674" w:rsidRPr="00EE0054">
              <w:rPr>
                <w:webHidden/>
              </w:rPr>
              <w:fldChar w:fldCharType="begin"/>
            </w:r>
            <w:r w:rsidR="00A92674" w:rsidRPr="00EE0054">
              <w:rPr>
                <w:webHidden/>
              </w:rPr>
              <w:instrText xml:space="preserve"> PAGEREF _Toc59870423 \h </w:instrText>
            </w:r>
            <w:r w:rsidR="00A92674" w:rsidRPr="00EE0054">
              <w:rPr>
                <w:webHidden/>
              </w:rPr>
            </w:r>
            <w:r w:rsidR="00A92674" w:rsidRPr="00EE0054">
              <w:rPr>
                <w:webHidden/>
              </w:rPr>
              <w:fldChar w:fldCharType="separate"/>
            </w:r>
            <w:r w:rsidR="00892FF4" w:rsidRPr="00EE0054">
              <w:rPr>
                <w:webHidden/>
              </w:rPr>
              <w:t>5</w:t>
            </w:r>
            <w:r w:rsidR="00A92674" w:rsidRPr="00EE0054">
              <w:rPr>
                <w:webHidden/>
              </w:rPr>
              <w:fldChar w:fldCharType="end"/>
            </w:r>
          </w:hyperlink>
        </w:p>
        <w:p w14:paraId="4CD6EBED" w14:textId="3AFFA964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24" w:history="1">
            <w:r w:rsidR="00A92674" w:rsidRPr="00EE0054">
              <w:rPr>
                <w:rStyle w:val="Hyperlink"/>
                <w:u w:val="none"/>
              </w:rPr>
              <w:t>Type of Activity – Group activity</w:t>
            </w:r>
            <w:r w:rsidR="00A92674" w:rsidRPr="00EE0054">
              <w:rPr>
                <w:webHidden/>
              </w:rPr>
              <w:tab/>
            </w:r>
            <w:r w:rsidR="00A92674" w:rsidRPr="00EE0054">
              <w:rPr>
                <w:webHidden/>
              </w:rPr>
              <w:fldChar w:fldCharType="begin"/>
            </w:r>
            <w:r w:rsidR="00A92674" w:rsidRPr="00EE0054">
              <w:rPr>
                <w:webHidden/>
              </w:rPr>
              <w:instrText xml:space="preserve"> PAGEREF _Toc59870424 \h </w:instrText>
            </w:r>
            <w:r w:rsidR="00A92674" w:rsidRPr="00EE0054">
              <w:rPr>
                <w:webHidden/>
              </w:rPr>
            </w:r>
            <w:r w:rsidR="00A92674" w:rsidRPr="00EE0054">
              <w:rPr>
                <w:webHidden/>
              </w:rPr>
              <w:fldChar w:fldCharType="separate"/>
            </w:r>
            <w:r w:rsidR="00892FF4" w:rsidRPr="00EE0054">
              <w:rPr>
                <w:webHidden/>
              </w:rPr>
              <w:t>5</w:t>
            </w:r>
            <w:r w:rsidR="00A92674" w:rsidRPr="00EE0054">
              <w:rPr>
                <w:webHidden/>
              </w:rPr>
              <w:fldChar w:fldCharType="end"/>
            </w:r>
          </w:hyperlink>
        </w:p>
        <w:p w14:paraId="6C25CFE4" w14:textId="1C562DF9" w:rsidR="00A92674" w:rsidRPr="00EE0054" w:rsidRDefault="002A1331" w:rsidP="00BA4445">
          <w:pPr>
            <w:pStyle w:val="TOC3"/>
            <w:tabs>
              <w:tab w:val="left" w:pos="1320"/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r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  <w:t>1.      Templates……………………….........................................................................................................</w:t>
          </w:r>
          <w:r w:rsidR="00E171C0"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  <w:t>5</w:t>
          </w:r>
        </w:p>
        <w:p w14:paraId="01A55425" w14:textId="5BBE4257" w:rsidR="00A92674" w:rsidRPr="00EE0054" w:rsidRDefault="00816951" w:rsidP="00BA4445">
          <w:pPr>
            <w:pStyle w:val="TOC3"/>
            <w:tabs>
              <w:tab w:val="left" w:pos="1320"/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26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2.</w:t>
            </w:r>
            <w:r w:rsidR="002A1331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bidi="ar-SA"/>
              </w:rPr>
              <w:t xml:space="preserve">       Additions of C++ from C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E171C0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6</w:t>
            </w:r>
          </w:hyperlink>
        </w:p>
        <w:p w14:paraId="3E99BBB9" w14:textId="07B23755" w:rsidR="00A92674" w:rsidRPr="00EE0054" w:rsidRDefault="00816951" w:rsidP="00BA4445">
          <w:pPr>
            <w:pStyle w:val="TOC3"/>
            <w:tabs>
              <w:tab w:val="right" w:leader="dot" w:pos="10160"/>
            </w:tabs>
            <w:ind w:left="0" w:firstLine="0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27" w:history="1">
            <w:r w:rsidR="00A92674" w:rsidRPr="00EE0054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 xml:space="preserve">3.       </w:t>
            </w:r>
            <w:r w:rsidR="002A1331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  <w:u w:val="none"/>
              </w:rPr>
              <w:t>Maps</w:t>
            </w:r>
            <w:r w:rsidR="00A92674" w:rsidRPr="00EE0054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E171C0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6</w:t>
            </w:r>
          </w:hyperlink>
        </w:p>
        <w:p w14:paraId="2AC38F76" w14:textId="60861378" w:rsidR="00A92674" w:rsidRPr="00EE0054" w:rsidRDefault="00816951" w:rsidP="00BA4445">
          <w:pPr>
            <w:pStyle w:val="TOC1"/>
            <w:ind w:firstLine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28" w:history="1">
            <w:r w:rsidR="00A92674" w:rsidRPr="00EE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Activity – 3 – Individual Activity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71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2B636C59" w14:textId="7FAD0CC8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29" w:history="1">
            <w:r w:rsidR="00A92674" w:rsidRPr="00EE0054">
              <w:rPr>
                <w:rStyle w:val="Hyperlink"/>
                <w:u w:val="none"/>
              </w:rPr>
              <w:t>Goal</w:t>
            </w:r>
            <w:r w:rsidR="002A1331">
              <w:rPr>
                <w:rStyle w:val="Hyperlink"/>
                <w:b w:val="0"/>
                <w:u w:val="none"/>
              </w:rPr>
              <w:t>……………………………………………………………………………………………………….</w:t>
            </w:r>
            <w:r w:rsidR="00A92674" w:rsidRPr="00EE0054">
              <w:rPr>
                <w:webHidden/>
              </w:rPr>
              <w:tab/>
            </w:r>
            <w:r w:rsidR="00E171C0">
              <w:rPr>
                <w:webHidden/>
              </w:rPr>
              <w:t>7</w:t>
            </w:r>
          </w:hyperlink>
        </w:p>
        <w:p w14:paraId="20405AF1" w14:textId="4C29B223" w:rsidR="00A92674" w:rsidRPr="00EE0054" w:rsidRDefault="00816951" w:rsidP="002A1331">
          <w:pPr>
            <w:pStyle w:val="TOC2"/>
            <w:rPr>
              <w:rFonts w:eastAsiaTheme="minorEastAsia"/>
              <w:lang w:bidi="ar-SA"/>
            </w:rPr>
          </w:pPr>
          <w:hyperlink w:anchor="_Toc59870430" w:history="1">
            <w:r w:rsidR="00A92674" w:rsidRPr="00EE0054">
              <w:rPr>
                <w:rStyle w:val="Hyperlink"/>
                <w:u w:val="none"/>
              </w:rPr>
              <w:t>Type of Activity – Individual activity</w:t>
            </w:r>
            <w:r w:rsidR="00A92674" w:rsidRPr="00EE0054">
              <w:rPr>
                <w:webHidden/>
              </w:rPr>
              <w:tab/>
            </w:r>
            <w:r w:rsidR="00E171C0">
              <w:rPr>
                <w:webHidden/>
              </w:rPr>
              <w:t>7</w:t>
            </w:r>
          </w:hyperlink>
        </w:p>
        <w:p w14:paraId="5FED8366" w14:textId="0614D49D" w:rsidR="00A92674" w:rsidRPr="00EE0054" w:rsidRDefault="00816951" w:rsidP="00BA4445">
          <w:pPr>
            <w:pStyle w:val="TOC1"/>
            <w:ind w:firstLine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31" w:history="1">
            <w:r w:rsidR="00A92674" w:rsidRPr="00EE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References</w:t>
            </w:r>
            <w:r w:rsidR="00A92674" w:rsidRPr="00EE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71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bookmarkStart w:id="5" w:name="_GoBack"/>
            <w:bookmarkEnd w:id="5"/>
          </w:hyperlink>
        </w:p>
        <w:p w14:paraId="0F3C90F9" w14:textId="7F0E1ECD" w:rsidR="00246592" w:rsidRPr="00EE0054" w:rsidRDefault="00246592" w:rsidP="00BA4445">
          <w:pPr>
            <w:ind w:firstLine="0"/>
            <w:rPr>
              <w:rFonts w:ascii="Comic Sans MS" w:hAnsi="Comic Sans MS"/>
              <w:sz w:val="24"/>
              <w:szCs w:val="24"/>
            </w:rPr>
          </w:pPr>
          <w:r w:rsidRPr="00EE005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DC9A99" w14:textId="77777777" w:rsidR="00053C2C" w:rsidRPr="00EE0054" w:rsidRDefault="00053C2C" w:rsidP="00BA4445">
      <w:pPr>
        <w:ind w:firstLine="0"/>
        <w:rPr>
          <w:rFonts w:ascii="Comic Sans MS" w:hAnsi="Comic Sans MS"/>
          <w:sz w:val="24"/>
          <w:szCs w:val="24"/>
        </w:rPr>
      </w:pPr>
    </w:p>
    <w:p w14:paraId="48DC9A9A" w14:textId="77777777" w:rsidR="00053C2C" w:rsidRPr="00EE0054" w:rsidRDefault="00053C2C" w:rsidP="00BA4445">
      <w:pPr>
        <w:ind w:firstLine="0"/>
        <w:rPr>
          <w:rFonts w:ascii="Comic Sans MS" w:hAnsi="Comic Sans MS"/>
          <w:sz w:val="24"/>
          <w:szCs w:val="24"/>
        </w:rPr>
      </w:pPr>
    </w:p>
    <w:bookmarkEnd w:id="1"/>
    <w:bookmarkEnd w:id="2"/>
    <w:bookmarkEnd w:id="3"/>
    <w:bookmarkEnd w:id="4"/>
    <w:p w14:paraId="48DC9A9B" w14:textId="2CED9D2A" w:rsidR="00F475CD" w:rsidRPr="00EE0054" w:rsidRDefault="00F475CD" w:rsidP="00BA4445">
      <w:pPr>
        <w:ind w:firstLine="0"/>
        <w:rPr>
          <w:rFonts w:ascii="Comic Sans MS" w:hAnsi="Comic Sans MS"/>
          <w:sz w:val="24"/>
          <w:szCs w:val="24"/>
        </w:rPr>
      </w:pPr>
    </w:p>
    <w:p w14:paraId="7EAE8083" w14:textId="6B2C00FE" w:rsidR="003C30F9" w:rsidRPr="00EE0054" w:rsidRDefault="003C30F9" w:rsidP="00BA4445">
      <w:pPr>
        <w:ind w:firstLine="0"/>
        <w:rPr>
          <w:rFonts w:ascii="Comic Sans MS" w:hAnsi="Comic Sans MS"/>
          <w:sz w:val="24"/>
          <w:szCs w:val="24"/>
        </w:rPr>
      </w:pPr>
    </w:p>
    <w:p w14:paraId="122F0D7B" w14:textId="5B4F4324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0ACFAB33" w14:textId="10893E3C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7C252D01" w14:textId="4A82DC7D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1951726B" w14:textId="57D62C99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4E79C239" w14:textId="7C62D02B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75D9033F" w14:textId="58F2F715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7BFDC002" w14:textId="65CC210D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631CDAF1" w14:textId="3F6002A1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6151B779" w14:textId="2C07700F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3462B2F6" w14:textId="2980EA75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51AF4BC4" w14:textId="0784F5E1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4D6CE91F" w14:textId="680467A8" w:rsidR="00386E4B" w:rsidRPr="00EE0054" w:rsidRDefault="00386E4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0C09971E" w14:textId="77777777" w:rsidR="0044349B" w:rsidRPr="00EE0054" w:rsidRDefault="0044349B" w:rsidP="00BA4445">
      <w:pPr>
        <w:ind w:firstLine="0"/>
        <w:rPr>
          <w:rFonts w:ascii="Comic Sans MS" w:hAnsi="Comic Sans MS"/>
          <w:sz w:val="24"/>
          <w:szCs w:val="24"/>
        </w:rPr>
      </w:pPr>
    </w:p>
    <w:p w14:paraId="591DF75B" w14:textId="2E5700DA" w:rsidR="009C2F21" w:rsidRPr="00EE0054" w:rsidRDefault="00CD6450" w:rsidP="00BA4445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 w:rsidRPr="00EE0054">
        <w:rPr>
          <w:rFonts w:ascii="Arial" w:hAnsi="Arial" w:cs="Arial"/>
          <w:sz w:val="28"/>
          <w:szCs w:val="28"/>
        </w:rPr>
        <w:fldChar w:fldCharType="begin"/>
      </w:r>
      <w:r w:rsidRPr="00EE0054">
        <w:rPr>
          <w:rFonts w:ascii="Arial" w:hAnsi="Arial" w:cs="Arial"/>
          <w:sz w:val="28"/>
          <w:szCs w:val="28"/>
        </w:rPr>
        <w:instrText xml:space="preserve"> TOC \h \z \c "Table" </w:instrText>
      </w:r>
      <w:r w:rsidRPr="00EE0054">
        <w:rPr>
          <w:rFonts w:ascii="Arial" w:hAnsi="Arial" w:cs="Arial"/>
          <w:sz w:val="28"/>
          <w:szCs w:val="28"/>
        </w:rPr>
        <w:fldChar w:fldCharType="end"/>
      </w:r>
      <w:bookmarkStart w:id="6" w:name="_Toc59870413"/>
      <w:r w:rsidR="00A35C71" w:rsidRPr="00EE0054">
        <w:rPr>
          <w:rFonts w:ascii="Arial" w:hAnsi="Arial" w:cs="Arial"/>
          <w:sz w:val="28"/>
          <w:szCs w:val="28"/>
        </w:rPr>
        <w:t xml:space="preserve">Activity </w:t>
      </w:r>
      <w:r w:rsidR="00244746" w:rsidRPr="00EE0054">
        <w:rPr>
          <w:rFonts w:ascii="Arial" w:hAnsi="Arial" w:cs="Arial"/>
          <w:sz w:val="28"/>
          <w:szCs w:val="28"/>
        </w:rPr>
        <w:t>–</w:t>
      </w:r>
      <w:r w:rsidR="00A35C71" w:rsidRPr="00EE0054">
        <w:rPr>
          <w:rFonts w:ascii="Arial" w:hAnsi="Arial" w:cs="Arial"/>
          <w:sz w:val="28"/>
          <w:szCs w:val="28"/>
        </w:rPr>
        <w:t xml:space="preserve"> 1</w:t>
      </w:r>
      <w:r w:rsidR="00244746" w:rsidRPr="00EE0054">
        <w:rPr>
          <w:rFonts w:ascii="Arial" w:hAnsi="Arial" w:cs="Arial"/>
          <w:sz w:val="28"/>
          <w:szCs w:val="28"/>
        </w:rPr>
        <w:t xml:space="preserve"> </w:t>
      </w:r>
      <w:r w:rsidR="00334B8A" w:rsidRPr="00EE0054">
        <w:rPr>
          <w:rFonts w:ascii="Arial" w:hAnsi="Arial" w:cs="Arial"/>
          <w:sz w:val="28"/>
          <w:szCs w:val="28"/>
        </w:rPr>
        <w:t xml:space="preserve">- </w:t>
      </w:r>
      <w:r w:rsidR="00851631" w:rsidRPr="00EE0054">
        <w:rPr>
          <w:rFonts w:ascii="Arial" w:hAnsi="Arial" w:cs="Arial"/>
          <w:sz w:val="28"/>
          <w:szCs w:val="28"/>
        </w:rPr>
        <w:t>Intermediate C++ and Testing</w:t>
      </w:r>
      <w:bookmarkEnd w:id="6"/>
    </w:p>
    <w:p w14:paraId="5716FF22" w14:textId="77777777" w:rsidR="00892FF4" w:rsidRPr="00EE0054" w:rsidRDefault="00892FF4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7" w:name="_Toc59870414"/>
    </w:p>
    <w:p w14:paraId="696BABEB" w14:textId="14B3F6FD" w:rsidR="00851631" w:rsidRPr="00EE0054" w:rsidRDefault="0085163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r w:rsidRPr="00EE0054">
        <w:rPr>
          <w:rFonts w:ascii="Arial" w:hAnsi="Arial" w:cs="Arial"/>
          <w:b/>
          <w:sz w:val="28"/>
          <w:szCs w:val="28"/>
        </w:rPr>
        <w:t>Goal</w:t>
      </w:r>
      <w:bookmarkEnd w:id="7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20D09D63" w14:textId="77777777" w:rsidR="009C2F21" w:rsidRPr="00EE0054" w:rsidRDefault="00851631" w:rsidP="00BA4445">
      <w:pPr>
        <w:ind w:firstLine="0"/>
        <w:jc w:val="both"/>
        <w:rPr>
          <w:rFonts w:ascii="Arial" w:hAnsi="Arial" w:cs="Arial"/>
          <w:sz w:val="24"/>
          <w:szCs w:val="24"/>
        </w:rPr>
      </w:pPr>
      <w:r w:rsidRPr="00EE0054">
        <w:rPr>
          <w:rFonts w:ascii="Arial" w:hAnsi="Arial" w:cs="Arial"/>
        </w:rPr>
        <w:t xml:space="preserve">To </w:t>
      </w:r>
      <w:r w:rsidR="00961989" w:rsidRPr="00EE0054">
        <w:rPr>
          <w:rFonts w:ascii="Arial" w:hAnsi="Arial" w:cs="Arial"/>
        </w:rPr>
        <w:t xml:space="preserve">gain more knowledge in Intermediate C++, to have better understanding in testing the code and improving code quality according to industry standards. </w:t>
      </w:r>
    </w:p>
    <w:p w14:paraId="7520B247" w14:textId="77777777" w:rsidR="009C2F21" w:rsidRPr="00EE0054" w:rsidRDefault="009C2F21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56D98C2" w14:textId="069AA10A" w:rsidR="00851631" w:rsidRPr="00EE0054" w:rsidRDefault="0085163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8" w:name="_Toc59870415"/>
      <w:r w:rsidRPr="00EE0054">
        <w:rPr>
          <w:rFonts w:ascii="Arial" w:hAnsi="Arial" w:cs="Arial"/>
          <w:b/>
          <w:sz w:val="28"/>
          <w:szCs w:val="28"/>
        </w:rPr>
        <w:t>Type of Activity – Individual</w:t>
      </w:r>
      <w:bookmarkEnd w:id="8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3C341A55" w14:textId="2916D63D" w:rsidR="00851631" w:rsidRPr="00EE0054" w:rsidRDefault="00851631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72DF474" w14:textId="77777777" w:rsidR="00961989" w:rsidRPr="00EE0054" w:rsidRDefault="00961989" w:rsidP="00BA4445">
      <w:pPr>
        <w:pStyle w:val="Heading3"/>
        <w:jc w:val="both"/>
        <w:rPr>
          <w:rFonts w:ascii="Arial" w:hAnsi="Arial" w:cs="Arial"/>
          <w:sz w:val="24"/>
        </w:rPr>
      </w:pPr>
      <w:bookmarkStart w:id="9" w:name="_Toc59870416"/>
      <w:r w:rsidRPr="00EE0054">
        <w:rPr>
          <w:rFonts w:ascii="Arial" w:hAnsi="Arial" w:cs="Arial"/>
          <w:sz w:val="24"/>
        </w:rPr>
        <w:t>Set 1 - Classes and objects</w:t>
      </w:r>
      <w:bookmarkEnd w:id="9"/>
      <w:r w:rsidRPr="00EE0054">
        <w:rPr>
          <w:rFonts w:ascii="Arial" w:hAnsi="Arial" w:cs="Arial"/>
          <w:sz w:val="24"/>
        </w:rPr>
        <w:t xml:space="preserve"> </w:t>
      </w:r>
    </w:p>
    <w:p w14:paraId="5907D38A" w14:textId="77777777" w:rsidR="00961989" w:rsidRPr="00EE0054" w:rsidRDefault="00961989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F711759" w14:textId="24A979D7" w:rsidR="00961989" w:rsidRPr="00EE0054" w:rsidRDefault="00892FF4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 xml:space="preserve">A </w:t>
      </w:r>
      <w:r w:rsidR="00961989" w:rsidRPr="00EE0054">
        <w:rPr>
          <w:rFonts w:ascii="Arial" w:hAnsi="Arial" w:cs="Arial"/>
          <w:lang w:bidi="ar-SA"/>
        </w:rPr>
        <w:t xml:space="preserve">Class is a user defined data type, which holds data members and member functions, which can be accessed and used by creating </w:t>
      </w:r>
      <w:r w:rsidR="00186621" w:rsidRPr="00EE0054">
        <w:rPr>
          <w:rFonts w:ascii="Arial" w:hAnsi="Arial" w:cs="Arial"/>
          <w:lang w:bidi="ar-SA"/>
        </w:rPr>
        <w:t>object</w:t>
      </w:r>
      <w:r w:rsidR="00961989" w:rsidRPr="00EE0054">
        <w:rPr>
          <w:rFonts w:ascii="Arial" w:hAnsi="Arial" w:cs="Arial"/>
          <w:lang w:bidi="ar-SA"/>
        </w:rPr>
        <w:t xml:space="preserve"> of that class.</w:t>
      </w:r>
    </w:p>
    <w:p w14:paraId="5099634F" w14:textId="77777777" w:rsidR="00961989" w:rsidRPr="00EE0054" w:rsidRDefault="00961989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The variables inside class definition are called as data members and the functions are called member functions.</w:t>
      </w:r>
    </w:p>
    <w:p w14:paraId="4D794231" w14:textId="77777777" w:rsidR="00961989" w:rsidRPr="00EE0054" w:rsidRDefault="00961989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Objects are instances of class, which holds the data variables declared in class and the member functions work on these class objects.</w:t>
      </w:r>
    </w:p>
    <w:p w14:paraId="3FED1F21" w14:textId="59A93AC3" w:rsidR="00961989" w:rsidRPr="00EE0054" w:rsidRDefault="00961989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Each object has different data variables. Objects are initialized using special class functions called Constructors.</w:t>
      </w:r>
    </w:p>
    <w:p w14:paraId="06CFF9DA" w14:textId="77777777" w:rsidR="00961989" w:rsidRPr="00EE0054" w:rsidRDefault="00961989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And whenever the object is out of its scope, another special class member function called Destructor is called, to release the memory reserved by the object.</w:t>
      </w:r>
    </w:p>
    <w:p w14:paraId="1C4B4753" w14:textId="77777777" w:rsidR="00961989" w:rsidRPr="00EE0054" w:rsidRDefault="00961989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0EFC0E1A" w14:textId="132C49B5" w:rsidR="00961989" w:rsidRPr="00EE0054" w:rsidRDefault="00961989" w:rsidP="00BA4445">
      <w:pPr>
        <w:pStyle w:val="Heading3"/>
        <w:jc w:val="both"/>
        <w:rPr>
          <w:rFonts w:ascii="Arial" w:hAnsi="Arial" w:cs="Arial"/>
          <w:sz w:val="24"/>
        </w:rPr>
      </w:pPr>
      <w:bookmarkStart w:id="10" w:name="_Toc59870417"/>
      <w:r w:rsidRPr="00EE0054">
        <w:rPr>
          <w:rFonts w:ascii="Arial" w:hAnsi="Arial" w:cs="Arial"/>
          <w:sz w:val="24"/>
        </w:rPr>
        <w:t>Set 2 - Operator overloading</w:t>
      </w:r>
      <w:bookmarkEnd w:id="10"/>
      <w:r w:rsidRPr="00EE0054">
        <w:rPr>
          <w:rFonts w:ascii="Arial" w:hAnsi="Arial" w:cs="Arial"/>
          <w:sz w:val="24"/>
        </w:rPr>
        <w:t xml:space="preserve"> </w:t>
      </w:r>
    </w:p>
    <w:p w14:paraId="25146A84" w14:textId="3C8AECE5" w:rsidR="00961989" w:rsidRPr="00EE0054" w:rsidRDefault="00961989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38AED4C0" w14:textId="09EE7C90" w:rsidR="00961989" w:rsidRPr="00EE0054" w:rsidRDefault="00961989" w:rsidP="00BA4445">
      <w:pPr>
        <w:ind w:firstLine="0"/>
        <w:jc w:val="both"/>
        <w:rPr>
          <w:rFonts w:ascii="Arial" w:hAnsi="Arial" w:cs="Arial"/>
          <w:shd w:val="clear" w:color="auto" w:fill="FFFFFF"/>
        </w:rPr>
      </w:pPr>
      <w:r w:rsidRPr="00EE0054">
        <w:rPr>
          <w:rFonts w:ascii="Arial" w:hAnsi="Arial" w:cs="Arial"/>
          <w:shd w:val="clear" w:color="auto" w:fill="FFFFFF"/>
        </w:rPr>
        <w:t>It is a type of polymorphism in which an operator is overloaded to give user defined meaning to it. Overloaded operator is used to perform operation</w:t>
      </w:r>
      <w:r w:rsidR="00186621" w:rsidRPr="00EE0054">
        <w:rPr>
          <w:rFonts w:ascii="Arial" w:hAnsi="Arial" w:cs="Arial"/>
          <w:shd w:val="clear" w:color="auto" w:fill="FFFFFF"/>
        </w:rPr>
        <w:t>s</w:t>
      </w:r>
      <w:r w:rsidRPr="00EE0054">
        <w:rPr>
          <w:rFonts w:ascii="Arial" w:hAnsi="Arial" w:cs="Arial"/>
          <w:shd w:val="clear" w:color="auto" w:fill="FFFFFF"/>
        </w:rPr>
        <w:t xml:space="preserve"> on user</w:t>
      </w:r>
      <w:r w:rsidR="00B55C13" w:rsidRPr="00EE0054">
        <w:rPr>
          <w:rFonts w:ascii="Arial" w:hAnsi="Arial" w:cs="Arial"/>
          <w:shd w:val="clear" w:color="auto" w:fill="FFFFFF"/>
        </w:rPr>
        <w:t>-</w:t>
      </w:r>
      <w:r w:rsidRPr="00EE0054">
        <w:rPr>
          <w:rFonts w:ascii="Arial" w:hAnsi="Arial" w:cs="Arial"/>
          <w:shd w:val="clear" w:color="auto" w:fill="FFFFFF"/>
        </w:rPr>
        <w:t xml:space="preserve">defined datatype. For example '+' operator can be overloaded to perform addition on various data types, like for Integer, </w:t>
      </w:r>
      <w:r w:rsidR="006F64B6" w:rsidRPr="00EE0054">
        <w:rPr>
          <w:rFonts w:ascii="Arial" w:hAnsi="Arial" w:cs="Arial"/>
          <w:shd w:val="clear" w:color="auto" w:fill="FFFFFF"/>
        </w:rPr>
        <w:t>String (</w:t>
      </w:r>
      <w:r w:rsidRPr="00EE0054">
        <w:rPr>
          <w:rFonts w:ascii="Arial" w:hAnsi="Arial" w:cs="Arial"/>
          <w:shd w:val="clear" w:color="auto" w:fill="FFFFFF"/>
        </w:rPr>
        <w:t>concatenation) etc.</w:t>
      </w:r>
    </w:p>
    <w:p w14:paraId="00BD89D4" w14:textId="210333B4" w:rsidR="00961989" w:rsidRPr="00EE0054" w:rsidRDefault="00961989" w:rsidP="00BA4445">
      <w:pPr>
        <w:ind w:firstLine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C33786" w14:textId="77777777" w:rsidR="00186621" w:rsidRPr="00EE0054" w:rsidRDefault="00186621" w:rsidP="00BA4445">
      <w:pPr>
        <w:ind w:firstLine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F3BE261" w14:textId="51E61858" w:rsidR="00961989" w:rsidRPr="00EE0054" w:rsidRDefault="00961989" w:rsidP="00BA4445">
      <w:pPr>
        <w:spacing w:after="150"/>
        <w:ind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Operator overloading can be done by imple</w:t>
      </w:r>
      <w:r w:rsidR="006F64B6" w:rsidRPr="00EE0054">
        <w:rPr>
          <w:rFonts w:ascii="Arial" w:hAnsi="Arial" w:cs="Arial"/>
          <w:lang w:bidi="ar-SA"/>
        </w:rPr>
        <w:t>menting a function which can be</w:t>
      </w:r>
      <w:r w:rsidRPr="00EE0054">
        <w:rPr>
          <w:rFonts w:ascii="Arial" w:hAnsi="Arial" w:cs="Arial"/>
          <w:lang w:bidi="ar-SA"/>
        </w:rPr>
        <w:t>:</w:t>
      </w:r>
    </w:p>
    <w:p w14:paraId="57685FDB" w14:textId="77777777" w:rsidR="00961989" w:rsidRPr="00EE0054" w:rsidRDefault="00961989" w:rsidP="00BA4445">
      <w:pPr>
        <w:numPr>
          <w:ilvl w:val="0"/>
          <w:numId w:val="21"/>
        </w:numPr>
        <w:spacing w:before="100" w:beforeAutospacing="1" w:after="100" w:afterAutospacing="1" w:line="450" w:lineRule="atLeast"/>
        <w:ind w:left="0"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Member Function</w:t>
      </w:r>
    </w:p>
    <w:p w14:paraId="5A322C60" w14:textId="77777777" w:rsidR="00961989" w:rsidRPr="00EE0054" w:rsidRDefault="00961989" w:rsidP="00BA4445">
      <w:pPr>
        <w:numPr>
          <w:ilvl w:val="0"/>
          <w:numId w:val="21"/>
        </w:numPr>
        <w:spacing w:before="100" w:beforeAutospacing="1" w:after="100" w:afterAutospacing="1" w:line="450" w:lineRule="atLeast"/>
        <w:ind w:left="0"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t>Non-Member Function</w:t>
      </w:r>
    </w:p>
    <w:p w14:paraId="77A780DD" w14:textId="22D14AA0" w:rsidR="00961989" w:rsidRPr="00EE0054" w:rsidRDefault="00961989" w:rsidP="00BA4445">
      <w:pPr>
        <w:numPr>
          <w:ilvl w:val="0"/>
          <w:numId w:val="21"/>
        </w:numPr>
        <w:spacing w:before="100" w:beforeAutospacing="1" w:after="100" w:afterAutospacing="1" w:line="450" w:lineRule="atLeast"/>
        <w:ind w:left="0" w:firstLine="0"/>
        <w:jc w:val="both"/>
        <w:rPr>
          <w:rFonts w:ascii="Arial" w:hAnsi="Arial" w:cs="Arial"/>
          <w:lang w:bidi="ar-SA"/>
        </w:rPr>
      </w:pPr>
      <w:r w:rsidRPr="00EE0054">
        <w:rPr>
          <w:rFonts w:ascii="Arial" w:hAnsi="Arial" w:cs="Arial"/>
          <w:lang w:bidi="ar-SA"/>
        </w:rPr>
        <w:lastRenderedPageBreak/>
        <w:t>Friend Function</w:t>
      </w:r>
    </w:p>
    <w:p w14:paraId="76B5B1D7" w14:textId="0CCE85D1" w:rsidR="00961989" w:rsidRPr="00EE0054" w:rsidRDefault="00961989" w:rsidP="00BA4445">
      <w:pPr>
        <w:pStyle w:val="Heading3"/>
        <w:jc w:val="both"/>
        <w:rPr>
          <w:rFonts w:ascii="Arial" w:hAnsi="Arial" w:cs="Arial"/>
          <w:sz w:val="24"/>
        </w:rPr>
      </w:pPr>
      <w:bookmarkStart w:id="11" w:name="_Toc59870418"/>
      <w:r w:rsidRPr="00EE0054">
        <w:rPr>
          <w:rFonts w:ascii="Arial" w:hAnsi="Arial" w:cs="Arial"/>
          <w:sz w:val="24"/>
        </w:rPr>
        <w:t>Set 3 – Inheritance</w:t>
      </w:r>
      <w:bookmarkEnd w:id="11"/>
      <w:r w:rsidRPr="00EE0054">
        <w:rPr>
          <w:rFonts w:ascii="Arial" w:hAnsi="Arial" w:cs="Arial"/>
          <w:sz w:val="24"/>
        </w:rPr>
        <w:t xml:space="preserve"> </w:t>
      </w:r>
    </w:p>
    <w:p w14:paraId="69F06ADB" w14:textId="06C4F9C2" w:rsidR="00961989" w:rsidRPr="00EE0054" w:rsidRDefault="00961989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4DAE4092" w14:textId="61106626" w:rsidR="00961989" w:rsidRPr="00EE0054" w:rsidRDefault="00961989" w:rsidP="00BA4445">
      <w:pPr>
        <w:ind w:firstLine="0"/>
        <w:jc w:val="both"/>
        <w:rPr>
          <w:rFonts w:ascii="Arial" w:hAnsi="Arial" w:cs="Arial"/>
          <w:shd w:val="clear" w:color="auto" w:fill="FFFFFF"/>
        </w:rPr>
      </w:pPr>
      <w:r w:rsidRPr="00EE005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EE0054">
        <w:rPr>
          <w:rFonts w:ascii="Arial" w:hAnsi="Arial" w:cs="Arial"/>
          <w:shd w:val="clear" w:color="auto" w:fill="FFFFFF"/>
        </w:rPr>
        <w:t>The class whose properties are inherited by other class is called the Parent</w:t>
      </w:r>
      <w:r w:rsidR="00186621" w:rsidRPr="00EE0054">
        <w:rPr>
          <w:rFonts w:ascii="Arial" w:hAnsi="Arial" w:cs="Arial"/>
          <w:shd w:val="clear" w:color="auto" w:fill="FFFFFF"/>
        </w:rPr>
        <w:t xml:space="preserve"> </w:t>
      </w:r>
      <w:r w:rsidRPr="00EE0054">
        <w:rPr>
          <w:rFonts w:ascii="Arial" w:hAnsi="Arial" w:cs="Arial"/>
          <w:shd w:val="clear" w:color="auto" w:fill="FFFFFF"/>
        </w:rPr>
        <w:t>class. And, the class which inherits properties of other class is called Child</w:t>
      </w:r>
      <w:r w:rsidR="00186621" w:rsidRPr="00EE0054">
        <w:rPr>
          <w:rFonts w:ascii="Arial" w:hAnsi="Arial" w:cs="Arial"/>
          <w:shd w:val="clear" w:color="auto" w:fill="FFFFFF"/>
        </w:rPr>
        <w:t xml:space="preserve"> </w:t>
      </w:r>
      <w:r w:rsidRPr="00EE0054">
        <w:rPr>
          <w:rFonts w:ascii="Arial" w:hAnsi="Arial" w:cs="Arial"/>
          <w:shd w:val="clear" w:color="auto" w:fill="FFFFFF"/>
        </w:rPr>
        <w:t>class.</w:t>
      </w:r>
    </w:p>
    <w:p w14:paraId="40B4D000" w14:textId="7B5E8D5D" w:rsidR="00961989" w:rsidRPr="00EE0054" w:rsidRDefault="00961989" w:rsidP="00BA4445">
      <w:pPr>
        <w:ind w:firstLine="0"/>
        <w:jc w:val="both"/>
        <w:rPr>
          <w:rFonts w:ascii="Arial" w:hAnsi="Arial" w:cs="Arial"/>
          <w:shd w:val="clear" w:color="auto" w:fill="FFFFFF"/>
        </w:rPr>
      </w:pPr>
    </w:p>
    <w:p w14:paraId="756227B6" w14:textId="22B06C97" w:rsidR="006F64B6" w:rsidRPr="00EE0054" w:rsidRDefault="006F64B6" w:rsidP="00BA4445">
      <w:pPr>
        <w:ind w:firstLine="0"/>
        <w:jc w:val="both"/>
        <w:rPr>
          <w:rFonts w:ascii="Arial" w:hAnsi="Arial" w:cs="Arial"/>
          <w:shd w:val="clear" w:color="auto" w:fill="FFFFFF"/>
        </w:rPr>
      </w:pPr>
      <w:r w:rsidRPr="00EE0054">
        <w:rPr>
          <w:rFonts w:ascii="Arial" w:hAnsi="Arial" w:cs="Arial"/>
          <w:shd w:val="clear" w:color="auto" w:fill="FFFFFF"/>
        </w:rPr>
        <w:t>Purpose of Inheritance</w:t>
      </w:r>
    </w:p>
    <w:p w14:paraId="1D3E3689" w14:textId="77777777" w:rsidR="00961989" w:rsidRPr="00EE0054" w:rsidRDefault="00961989" w:rsidP="00BA4445">
      <w:pPr>
        <w:numPr>
          <w:ilvl w:val="0"/>
          <w:numId w:val="23"/>
        </w:numPr>
        <w:spacing w:before="100" w:beforeAutospacing="1" w:after="100" w:afterAutospacing="1" w:line="450" w:lineRule="atLeast"/>
        <w:ind w:left="0"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>Code Reusability</w:t>
      </w:r>
    </w:p>
    <w:p w14:paraId="703A2BBA" w14:textId="628318E4" w:rsidR="00961989" w:rsidRPr="00EE0054" w:rsidRDefault="00961989" w:rsidP="00BA4445">
      <w:pPr>
        <w:numPr>
          <w:ilvl w:val="0"/>
          <w:numId w:val="23"/>
        </w:numPr>
        <w:spacing w:before="100" w:beforeAutospacing="1" w:after="100" w:afterAutospacing="1" w:line="450" w:lineRule="atLeast"/>
        <w:ind w:left="0"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>Method Overriding (Hence, Runtime Polymorphism)</w:t>
      </w:r>
    </w:p>
    <w:p w14:paraId="4F76B433" w14:textId="77777777" w:rsidR="000C1011" w:rsidRPr="00EE0054" w:rsidRDefault="00961989" w:rsidP="00BA4445">
      <w:pPr>
        <w:pStyle w:val="Heading3"/>
        <w:jc w:val="both"/>
        <w:rPr>
          <w:rFonts w:ascii="Arial" w:hAnsi="Arial" w:cs="Arial"/>
          <w:sz w:val="24"/>
        </w:rPr>
      </w:pPr>
      <w:bookmarkStart w:id="12" w:name="_Toc59870419"/>
      <w:r w:rsidRPr="00EE0054">
        <w:rPr>
          <w:rFonts w:ascii="Arial" w:hAnsi="Arial" w:cs="Arial"/>
          <w:sz w:val="24"/>
        </w:rPr>
        <w:t>Set 4 – Templates</w:t>
      </w:r>
      <w:bookmarkEnd w:id="12"/>
      <w:r w:rsidRPr="00EE0054">
        <w:rPr>
          <w:rFonts w:ascii="Arial" w:hAnsi="Arial" w:cs="Arial"/>
          <w:sz w:val="24"/>
        </w:rPr>
        <w:t xml:space="preserve"> </w:t>
      </w:r>
    </w:p>
    <w:p w14:paraId="6984BD29" w14:textId="77777777" w:rsidR="00EE0054" w:rsidRPr="00EE0054" w:rsidRDefault="00EE0054" w:rsidP="00BA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-2"/>
        </w:rPr>
      </w:pPr>
    </w:p>
    <w:p w14:paraId="334518FD" w14:textId="30E8AEC0" w:rsidR="000C1011" w:rsidRPr="00EE0054" w:rsidRDefault="000C1011" w:rsidP="00BA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-2"/>
          <w:sz w:val="22"/>
          <w:szCs w:val="22"/>
        </w:rPr>
      </w:pPr>
      <w:r w:rsidRPr="00EE0054">
        <w:rPr>
          <w:rFonts w:ascii="Arial" w:hAnsi="Arial" w:cs="Arial"/>
          <w:spacing w:val="-2"/>
          <w:sz w:val="22"/>
          <w:szCs w:val="22"/>
        </w:rPr>
        <w:t>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 A working knowledge of template. Class is a prerequisite for working with STL.</w:t>
      </w:r>
    </w:p>
    <w:p w14:paraId="56867797" w14:textId="77777777" w:rsidR="000C1011" w:rsidRPr="00EE0054" w:rsidRDefault="000C1011" w:rsidP="00BA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-2"/>
        </w:rPr>
      </w:pPr>
    </w:p>
    <w:p w14:paraId="7CDC742E" w14:textId="2459BDB1" w:rsidR="000C1011" w:rsidRPr="00EE0054" w:rsidRDefault="000C1011" w:rsidP="00BA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spacing w:val="-2"/>
          <w:bdr w:val="none" w:sz="0" w:space="0" w:color="auto" w:frame="1"/>
        </w:rPr>
      </w:pPr>
      <w:r w:rsidRPr="00EE0054">
        <w:rPr>
          <w:rStyle w:val="Strong"/>
          <w:rFonts w:ascii="Arial" w:hAnsi="Arial" w:cs="Arial"/>
          <w:spacing w:val="-2"/>
          <w:bdr w:val="none" w:sz="0" w:space="0" w:color="auto" w:frame="1"/>
        </w:rPr>
        <w:t>STL has four components</w:t>
      </w:r>
    </w:p>
    <w:p w14:paraId="21CEE314" w14:textId="77777777" w:rsidR="00EE0054" w:rsidRPr="00EE0054" w:rsidRDefault="00EE0054" w:rsidP="00BA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-2"/>
        </w:rPr>
      </w:pPr>
    </w:p>
    <w:p w14:paraId="7E8B59A3" w14:textId="32774C63" w:rsidR="000C1011" w:rsidRPr="00EE0054" w:rsidRDefault="000C1011" w:rsidP="00BA4445">
      <w:pPr>
        <w:numPr>
          <w:ilvl w:val="0"/>
          <w:numId w:val="31"/>
        </w:numPr>
        <w:shd w:val="clear" w:color="auto" w:fill="FFFFFF"/>
        <w:ind w:left="0" w:firstLine="0"/>
        <w:jc w:val="both"/>
        <w:textAlignment w:val="baseline"/>
        <w:rPr>
          <w:rFonts w:ascii="Arial" w:hAnsi="Arial" w:cs="Arial"/>
        </w:rPr>
      </w:pPr>
      <w:r w:rsidRPr="00EE0054">
        <w:rPr>
          <w:rFonts w:ascii="Arial" w:hAnsi="Arial" w:cs="Arial"/>
        </w:rPr>
        <w:t>Algorithms</w:t>
      </w:r>
    </w:p>
    <w:p w14:paraId="38C6AFBE" w14:textId="77777777" w:rsidR="000C1011" w:rsidRPr="00EE0054" w:rsidRDefault="000C1011" w:rsidP="00BA4445">
      <w:pPr>
        <w:numPr>
          <w:ilvl w:val="0"/>
          <w:numId w:val="31"/>
        </w:numPr>
        <w:shd w:val="clear" w:color="auto" w:fill="FFFFFF"/>
        <w:ind w:left="0" w:firstLine="0"/>
        <w:jc w:val="both"/>
        <w:textAlignment w:val="baseline"/>
        <w:rPr>
          <w:rFonts w:ascii="Arial" w:hAnsi="Arial" w:cs="Arial"/>
        </w:rPr>
      </w:pPr>
      <w:r w:rsidRPr="00EE0054">
        <w:rPr>
          <w:rFonts w:ascii="Arial" w:hAnsi="Arial" w:cs="Arial"/>
        </w:rPr>
        <w:t>Containers</w:t>
      </w:r>
    </w:p>
    <w:p w14:paraId="3950E1BE" w14:textId="77777777" w:rsidR="000C1011" w:rsidRPr="00EE0054" w:rsidRDefault="000C1011" w:rsidP="00BA4445">
      <w:pPr>
        <w:numPr>
          <w:ilvl w:val="0"/>
          <w:numId w:val="31"/>
        </w:numPr>
        <w:shd w:val="clear" w:color="auto" w:fill="FFFFFF"/>
        <w:ind w:left="0" w:firstLine="0"/>
        <w:jc w:val="both"/>
        <w:textAlignment w:val="baseline"/>
        <w:rPr>
          <w:rFonts w:ascii="Arial" w:hAnsi="Arial" w:cs="Arial"/>
        </w:rPr>
      </w:pPr>
      <w:r w:rsidRPr="00EE0054">
        <w:rPr>
          <w:rFonts w:ascii="Arial" w:hAnsi="Arial" w:cs="Arial"/>
        </w:rPr>
        <w:t>Functions</w:t>
      </w:r>
    </w:p>
    <w:p w14:paraId="73DE4B11" w14:textId="77777777" w:rsidR="009C2F21" w:rsidRPr="00EE0054" w:rsidRDefault="000C1011" w:rsidP="00BA4445">
      <w:pPr>
        <w:numPr>
          <w:ilvl w:val="0"/>
          <w:numId w:val="31"/>
        </w:numPr>
        <w:shd w:val="clear" w:color="auto" w:fill="FFFFFF"/>
        <w:ind w:left="0" w:firstLine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0054">
        <w:rPr>
          <w:rFonts w:ascii="Arial" w:hAnsi="Arial" w:cs="Arial"/>
        </w:rPr>
        <w:t>Iterators</w:t>
      </w:r>
    </w:p>
    <w:p w14:paraId="464A6B08" w14:textId="77777777" w:rsidR="009C2F21" w:rsidRPr="00EE0054" w:rsidRDefault="009C2F21" w:rsidP="00BA4445">
      <w:pPr>
        <w:shd w:val="clear" w:color="auto" w:fill="FFFFFF"/>
        <w:ind w:firstLine="0"/>
        <w:jc w:val="both"/>
        <w:textAlignment w:val="baseline"/>
        <w:rPr>
          <w:rFonts w:ascii="Arial" w:hAnsi="Arial" w:cs="Arial"/>
        </w:rPr>
      </w:pPr>
    </w:p>
    <w:p w14:paraId="509BD4D9" w14:textId="52735BB3" w:rsidR="00851631" w:rsidRPr="00EE0054" w:rsidRDefault="0085163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13" w:name="_Toc59870420"/>
      <w:r w:rsidRPr="00EE0054">
        <w:rPr>
          <w:rFonts w:ascii="Arial" w:hAnsi="Arial" w:cs="Arial"/>
          <w:b/>
          <w:sz w:val="28"/>
          <w:szCs w:val="28"/>
        </w:rPr>
        <w:t>GitHub Link</w:t>
      </w:r>
      <w:bookmarkEnd w:id="13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4E0ED156" w14:textId="21FC1D13" w:rsidR="00334B8A" w:rsidRPr="00EE0054" w:rsidRDefault="002A1331" w:rsidP="00BA4445">
      <w:pPr>
        <w:ind w:firstLine="0"/>
        <w:jc w:val="both"/>
        <w:rPr>
          <w:rFonts w:ascii="Arial" w:hAnsi="Arial" w:cs="Arial"/>
          <w:u w:val="single"/>
        </w:rPr>
      </w:pPr>
      <w:hyperlink r:id="rId15" w:history="1">
        <w:r w:rsidRPr="00614679">
          <w:rPr>
            <w:rStyle w:val="Hyperlink"/>
            <w:rFonts w:ascii="Arial" w:hAnsi="Arial" w:cs="Arial"/>
          </w:rPr>
          <w:t>https://github.com/STEPIN104305/Intermediate-CPP</w:t>
        </w:r>
      </w:hyperlink>
    </w:p>
    <w:p w14:paraId="2066266E" w14:textId="576A70EC" w:rsidR="00334B8A" w:rsidRPr="00EE0054" w:rsidRDefault="00334B8A" w:rsidP="00BA4445">
      <w:pPr>
        <w:shd w:val="clear" w:color="auto" w:fill="FFFFFF"/>
        <w:ind w:firstLine="0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007020F3" w14:textId="77777777" w:rsidR="001C7B91" w:rsidRPr="00EE0054" w:rsidRDefault="001C7B9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14" w:name="_Toc59870421"/>
    </w:p>
    <w:p w14:paraId="7FB63F69" w14:textId="7C205BD6" w:rsidR="00334B8A" w:rsidRPr="00EE0054" w:rsidRDefault="00334B8A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r w:rsidRPr="00EE0054">
        <w:rPr>
          <w:rFonts w:ascii="Arial" w:hAnsi="Arial" w:cs="Arial"/>
          <w:b/>
          <w:sz w:val="28"/>
          <w:szCs w:val="28"/>
        </w:rPr>
        <w:t>Difficulties</w:t>
      </w:r>
      <w:bookmarkEnd w:id="14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62116FAC" w14:textId="77777777" w:rsidR="00EE0054" w:rsidRDefault="00EE0054" w:rsidP="00BA4445">
      <w:pPr>
        <w:ind w:firstLine="0"/>
        <w:jc w:val="both"/>
        <w:rPr>
          <w:rFonts w:ascii="Arial" w:hAnsi="Arial" w:cs="Arial"/>
        </w:rPr>
      </w:pPr>
    </w:p>
    <w:p w14:paraId="281DBE91" w14:textId="26108029" w:rsidR="00334B8A" w:rsidRPr="00EE0054" w:rsidRDefault="00334B8A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>To write google test case</w:t>
      </w:r>
      <w:r w:rsidR="00186621" w:rsidRPr="00EE0054">
        <w:rPr>
          <w:rFonts w:ascii="Arial" w:hAnsi="Arial" w:cs="Arial"/>
        </w:rPr>
        <w:t>s</w:t>
      </w:r>
      <w:r w:rsidRPr="00EE0054">
        <w:rPr>
          <w:rFonts w:ascii="Arial" w:hAnsi="Arial" w:cs="Arial"/>
        </w:rPr>
        <w:t xml:space="preserve"> for a few programs in templates,</w:t>
      </w:r>
      <w:r w:rsidR="00186621" w:rsidRPr="00EE0054">
        <w:rPr>
          <w:rFonts w:ascii="Arial" w:hAnsi="Arial" w:cs="Arial"/>
        </w:rPr>
        <w:t xml:space="preserve"> and to write </w:t>
      </w:r>
      <w:r w:rsidR="00892FF4" w:rsidRPr="00EE0054">
        <w:rPr>
          <w:rFonts w:ascii="Arial" w:hAnsi="Arial" w:cs="Arial"/>
        </w:rPr>
        <w:t>CanF</w:t>
      </w:r>
      <w:r w:rsidR="00186621" w:rsidRPr="00EE0054">
        <w:rPr>
          <w:rFonts w:ascii="Arial" w:hAnsi="Arial" w:cs="Arial"/>
        </w:rPr>
        <w:t>rame program</w:t>
      </w:r>
      <w:r w:rsidR="00892FF4" w:rsidRPr="00EE0054">
        <w:rPr>
          <w:rFonts w:ascii="Arial" w:hAnsi="Arial" w:cs="Arial"/>
        </w:rPr>
        <w:t xml:space="preserve"> </w:t>
      </w:r>
      <w:r w:rsidR="00186621" w:rsidRPr="00EE0054">
        <w:rPr>
          <w:rFonts w:ascii="Arial" w:hAnsi="Arial" w:cs="Arial"/>
        </w:rPr>
        <w:t xml:space="preserve">(Classes and Objects) </w:t>
      </w:r>
      <w:r w:rsidRPr="00EE0054">
        <w:rPr>
          <w:rFonts w:ascii="Arial" w:hAnsi="Arial" w:cs="Arial"/>
        </w:rPr>
        <w:t xml:space="preserve">but with the help </w:t>
      </w:r>
      <w:r w:rsidR="00186621" w:rsidRPr="00EE0054">
        <w:rPr>
          <w:rFonts w:ascii="Arial" w:hAnsi="Arial" w:cs="Arial"/>
        </w:rPr>
        <w:t xml:space="preserve">of </w:t>
      </w:r>
      <w:r w:rsidRPr="00EE0054">
        <w:rPr>
          <w:rFonts w:ascii="Arial" w:hAnsi="Arial" w:cs="Arial"/>
        </w:rPr>
        <w:t xml:space="preserve">online resources </w:t>
      </w:r>
      <w:r w:rsidR="00186621" w:rsidRPr="00EE0054">
        <w:rPr>
          <w:rFonts w:ascii="Arial" w:hAnsi="Arial" w:cs="Arial"/>
        </w:rPr>
        <w:t>I was</w:t>
      </w:r>
      <w:r w:rsidRPr="00EE0054">
        <w:rPr>
          <w:rFonts w:ascii="Arial" w:hAnsi="Arial" w:cs="Arial"/>
        </w:rPr>
        <w:t xml:space="preserve"> able to successfully complete the task. </w:t>
      </w:r>
    </w:p>
    <w:p w14:paraId="3BE442B3" w14:textId="644916EF" w:rsidR="00A92674" w:rsidRDefault="00A92674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6301BE3E" w14:textId="54EC2E2F" w:rsidR="00EE0054" w:rsidRDefault="00EE0054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03B49CDE" w14:textId="7E593770" w:rsidR="00EE0054" w:rsidRDefault="00EE0054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3FB0CD7B" w14:textId="6705B30C" w:rsidR="00EE0054" w:rsidRDefault="00EE0054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60B2B703" w14:textId="77777777" w:rsidR="00EE0054" w:rsidRPr="00EE0054" w:rsidRDefault="00EE0054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651CB675" w14:textId="77777777" w:rsidR="00EE0054" w:rsidRDefault="00EE0054" w:rsidP="00BA4445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15" w:name="_Toc59870422"/>
    </w:p>
    <w:p w14:paraId="2672CCE4" w14:textId="51F5FDF6" w:rsidR="00F448EB" w:rsidRPr="00EE0054" w:rsidRDefault="00A35C71" w:rsidP="00BA4445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EE0054">
        <w:rPr>
          <w:rFonts w:ascii="Arial" w:hAnsi="Arial" w:cs="Arial"/>
          <w:sz w:val="28"/>
          <w:szCs w:val="28"/>
        </w:rPr>
        <w:t>Activity – 2</w:t>
      </w:r>
      <w:r w:rsidR="00F448EB" w:rsidRPr="00EE0054">
        <w:rPr>
          <w:rFonts w:ascii="Arial" w:hAnsi="Arial" w:cs="Arial"/>
          <w:sz w:val="28"/>
          <w:szCs w:val="28"/>
        </w:rPr>
        <w:t xml:space="preserve"> – </w:t>
      </w:r>
      <w:r w:rsidR="00851631" w:rsidRPr="00EE0054">
        <w:rPr>
          <w:rFonts w:ascii="Arial" w:hAnsi="Arial" w:cs="Arial"/>
          <w:sz w:val="28"/>
          <w:szCs w:val="28"/>
        </w:rPr>
        <w:t>Group Activity</w:t>
      </w:r>
      <w:bookmarkEnd w:id="15"/>
      <w:r w:rsidR="00851631" w:rsidRPr="00EE0054">
        <w:rPr>
          <w:rFonts w:ascii="Arial" w:hAnsi="Arial" w:cs="Arial"/>
          <w:sz w:val="28"/>
          <w:szCs w:val="28"/>
        </w:rPr>
        <w:t xml:space="preserve"> </w:t>
      </w:r>
    </w:p>
    <w:p w14:paraId="4B88CEF4" w14:textId="1643F5BB" w:rsidR="00210FD5" w:rsidRPr="00EE0054" w:rsidRDefault="0085163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16" w:name="_Toc59870423"/>
      <w:r w:rsidRPr="00EE0054">
        <w:rPr>
          <w:rFonts w:ascii="Arial" w:hAnsi="Arial" w:cs="Arial"/>
          <w:b/>
          <w:sz w:val="28"/>
          <w:szCs w:val="28"/>
        </w:rPr>
        <w:t>Goal</w:t>
      </w:r>
      <w:bookmarkEnd w:id="16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4836B491" w14:textId="1F4E4D37" w:rsidR="00210FD5" w:rsidRPr="00EE0054" w:rsidRDefault="00210FD5" w:rsidP="00BA4445">
      <w:pPr>
        <w:ind w:firstLine="0"/>
        <w:jc w:val="both"/>
        <w:rPr>
          <w:rFonts w:ascii="Arial" w:hAnsi="Arial" w:cs="Arial"/>
          <w:b/>
          <w:sz w:val="28"/>
          <w:szCs w:val="28"/>
        </w:rPr>
      </w:pPr>
    </w:p>
    <w:p w14:paraId="19F4FD7E" w14:textId="3275B93B" w:rsidR="00210FD5" w:rsidRPr="00EE0054" w:rsidRDefault="00210FD5" w:rsidP="00BA4445">
      <w:pPr>
        <w:ind w:firstLine="0"/>
        <w:jc w:val="both"/>
        <w:rPr>
          <w:rFonts w:ascii="Arial" w:hAnsi="Arial" w:cs="Arial"/>
          <w:sz w:val="24"/>
          <w:szCs w:val="24"/>
        </w:rPr>
      </w:pPr>
      <w:r w:rsidRPr="00EE0054">
        <w:rPr>
          <w:rFonts w:ascii="Arial" w:hAnsi="Arial" w:cs="Arial"/>
          <w:sz w:val="24"/>
          <w:szCs w:val="24"/>
        </w:rPr>
        <w:t xml:space="preserve">To learn the concepts of </w:t>
      </w:r>
      <w:r w:rsidR="00837B36" w:rsidRPr="00EE0054">
        <w:rPr>
          <w:rFonts w:ascii="Arial" w:hAnsi="Arial" w:cs="Arial"/>
          <w:sz w:val="24"/>
          <w:szCs w:val="24"/>
        </w:rPr>
        <w:t>templates</w:t>
      </w:r>
      <w:r w:rsidRPr="00EE0054">
        <w:rPr>
          <w:rFonts w:ascii="Arial" w:hAnsi="Arial" w:cs="Arial"/>
          <w:sz w:val="24"/>
          <w:szCs w:val="24"/>
        </w:rPr>
        <w:t xml:space="preserve">, </w:t>
      </w:r>
      <w:r w:rsidR="00934AB0" w:rsidRPr="00EE0054">
        <w:rPr>
          <w:rFonts w:ascii="Arial" w:hAnsi="Arial" w:cs="Arial"/>
          <w:sz w:val="24"/>
          <w:szCs w:val="24"/>
        </w:rPr>
        <w:t>Additions of C++ from C</w:t>
      </w:r>
      <w:r w:rsidRPr="00EE0054">
        <w:rPr>
          <w:rFonts w:ascii="Arial" w:hAnsi="Arial" w:cs="Arial"/>
          <w:sz w:val="24"/>
          <w:szCs w:val="24"/>
        </w:rPr>
        <w:t xml:space="preserve"> and </w:t>
      </w:r>
      <w:r w:rsidR="00934AB0" w:rsidRPr="00EE0054">
        <w:rPr>
          <w:rFonts w:ascii="Arial" w:hAnsi="Arial" w:cs="Arial"/>
          <w:sz w:val="24"/>
          <w:szCs w:val="24"/>
        </w:rPr>
        <w:t>Maps.</w:t>
      </w:r>
    </w:p>
    <w:p w14:paraId="7EC1C38F" w14:textId="49E49AC6" w:rsidR="00246592" w:rsidRPr="00EE0054" w:rsidRDefault="00851631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17" w:name="_Toc59870424"/>
      <w:r w:rsidRPr="00EE0054">
        <w:rPr>
          <w:rFonts w:ascii="Arial" w:hAnsi="Arial" w:cs="Arial"/>
          <w:b/>
          <w:sz w:val="28"/>
          <w:szCs w:val="28"/>
        </w:rPr>
        <w:t xml:space="preserve">Type of Activity </w:t>
      </w:r>
      <w:r w:rsidR="00210FD5" w:rsidRPr="00EE0054">
        <w:rPr>
          <w:rFonts w:ascii="Arial" w:hAnsi="Arial" w:cs="Arial"/>
          <w:b/>
          <w:sz w:val="28"/>
          <w:szCs w:val="28"/>
        </w:rPr>
        <w:t>– Group activity</w:t>
      </w:r>
      <w:bookmarkEnd w:id="17"/>
      <w:r w:rsidR="00210FD5"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7D5F71C3" w14:textId="6BE99E2C" w:rsidR="00210FD5" w:rsidRPr="00EE0054" w:rsidRDefault="000E4964" w:rsidP="000E4964">
      <w:pPr>
        <w:pStyle w:val="Heading3"/>
        <w:jc w:val="both"/>
        <w:rPr>
          <w:rFonts w:ascii="Arial" w:hAnsi="Arial" w:cs="Arial"/>
          <w:sz w:val="24"/>
        </w:rPr>
      </w:pPr>
      <w:r w:rsidRPr="00EE0054">
        <w:rPr>
          <w:rFonts w:ascii="Arial" w:hAnsi="Arial" w:cs="Arial"/>
          <w:sz w:val="24"/>
        </w:rPr>
        <w:t>1.</w:t>
      </w:r>
      <w:r w:rsidR="00837B36" w:rsidRPr="00EE0054">
        <w:rPr>
          <w:rFonts w:ascii="Arial" w:hAnsi="Arial" w:cs="Arial"/>
          <w:sz w:val="24"/>
        </w:rPr>
        <w:t>Templates:</w:t>
      </w:r>
    </w:p>
    <w:p w14:paraId="0434F498" w14:textId="23A92A7E" w:rsidR="00837B36" w:rsidRPr="00EE0054" w:rsidRDefault="00837B36" w:rsidP="00BA4445">
      <w:pPr>
        <w:ind w:firstLine="0"/>
        <w:jc w:val="both"/>
        <w:rPr>
          <w:rFonts w:ascii="Arial" w:hAnsi="Arial" w:cs="Arial"/>
          <w:color w:val="000000" w:themeColor="text1"/>
          <w:lang w:val="en-IN" w:eastAsia="en-IN" w:bidi="ar-SA"/>
        </w:rPr>
      </w:pPr>
      <w:r w:rsidRPr="00EE0054">
        <w:rPr>
          <w:rFonts w:ascii="Arial" w:hAnsi="Arial" w:cs="Arial"/>
          <w:color w:val="000000" w:themeColor="text1"/>
          <w:sz w:val="24"/>
          <w:szCs w:val="24"/>
          <w:lang w:val="en-IN" w:eastAsia="en-IN" w:bidi="ar-SA"/>
        </w:rPr>
        <w:t xml:space="preserve">       </w:t>
      </w:r>
      <w:r w:rsidRPr="00EE0054">
        <w:rPr>
          <w:rFonts w:ascii="Arial" w:hAnsi="Arial" w:cs="Arial"/>
          <w:color w:val="000000" w:themeColor="text1"/>
          <w:lang w:val="en-IN" w:eastAsia="en-IN" w:bidi="ar-SA"/>
        </w:rPr>
        <w:t>Templates are powerful features of C++ which allows you to write generic programs. In simple terms, you can create a single function or a class to work with different data types using templates.</w:t>
      </w:r>
    </w:p>
    <w:p w14:paraId="7E981088" w14:textId="77777777" w:rsidR="00837B36" w:rsidRPr="00EE0054" w:rsidRDefault="00837B36" w:rsidP="00BA4445">
      <w:pPr>
        <w:ind w:firstLine="0"/>
        <w:jc w:val="both"/>
        <w:rPr>
          <w:rFonts w:ascii="Arial" w:hAnsi="Arial" w:cs="Arial"/>
          <w:color w:val="000000" w:themeColor="text1"/>
          <w:lang w:val="en-IN" w:eastAsia="en-IN" w:bidi="ar-SA"/>
        </w:rPr>
      </w:pPr>
    </w:p>
    <w:p w14:paraId="7B57EE87" w14:textId="5C06BBD0" w:rsidR="00BB7AB2" w:rsidRPr="00EE0054" w:rsidRDefault="00837B36" w:rsidP="00BA4445">
      <w:pPr>
        <w:ind w:firstLine="0"/>
        <w:jc w:val="both"/>
        <w:rPr>
          <w:rFonts w:ascii="Arial" w:hAnsi="Arial" w:cs="Arial"/>
          <w:color w:val="000000" w:themeColor="text1"/>
          <w:lang w:val="en-IN" w:eastAsia="en-IN" w:bidi="ar-SA"/>
        </w:rPr>
      </w:pPr>
      <w:r w:rsidRPr="00EE0054">
        <w:rPr>
          <w:rFonts w:ascii="Arial" w:hAnsi="Arial" w:cs="Arial"/>
          <w:color w:val="000000" w:themeColor="text1"/>
          <w:lang w:val="en-IN" w:eastAsia="en-IN" w:bidi="ar-SA"/>
        </w:rPr>
        <w:t xml:space="preserve">       </w:t>
      </w:r>
      <w:r w:rsidRPr="00EE0054">
        <w:rPr>
          <w:rFonts w:ascii="Arial" w:hAnsi="Arial" w:cs="Arial"/>
          <w:color w:val="000000" w:themeColor="text1"/>
          <w:lang w:val="en-IN" w:eastAsia="en-IN" w:bidi="ar-SA"/>
        </w:rPr>
        <w:t>Templates are often used in larger codebase for the purpose of code reusability and flexibility of the programs.</w:t>
      </w:r>
    </w:p>
    <w:p w14:paraId="09600E08" w14:textId="4506F8DC" w:rsidR="00837B36" w:rsidRPr="00EE0054" w:rsidRDefault="00837B36" w:rsidP="00BA4445">
      <w:pPr>
        <w:ind w:firstLine="0"/>
        <w:jc w:val="both"/>
        <w:rPr>
          <w:rFonts w:ascii="Arial" w:hAnsi="Arial" w:cs="Arial"/>
          <w:color w:val="000000" w:themeColor="text1"/>
          <w:sz w:val="24"/>
          <w:szCs w:val="24"/>
          <w:lang w:val="en-IN" w:eastAsia="en-IN" w:bidi="ar-SA"/>
        </w:rPr>
      </w:pPr>
    </w:p>
    <w:p w14:paraId="3785F35A" w14:textId="7596F1CA" w:rsidR="00837B36" w:rsidRPr="00EE0054" w:rsidRDefault="00837B36" w:rsidP="00BA4445">
      <w:pPr>
        <w:ind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</w:pPr>
      <w:r w:rsidRPr="00EE0054">
        <w:rPr>
          <w:rFonts w:ascii="Arial" w:hAnsi="Arial" w:cs="Arial"/>
          <w:color w:val="000000" w:themeColor="text1"/>
          <w:sz w:val="24"/>
          <w:szCs w:val="24"/>
          <w:lang w:val="en-IN" w:eastAsia="en-IN" w:bidi="ar-SA"/>
        </w:rPr>
        <w:t xml:space="preserve">  </w:t>
      </w:r>
      <w:r w:rsidRPr="00EE0054"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  <w:t xml:space="preserve"> </w:t>
      </w:r>
      <w:r w:rsidR="00E171C0"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  <w:t xml:space="preserve">    </w:t>
      </w:r>
      <w:r w:rsidRPr="00EE0054"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  <w:t>Types:</w:t>
      </w:r>
    </w:p>
    <w:p w14:paraId="678B23AD" w14:textId="6F5E55BB" w:rsidR="00837B36" w:rsidRPr="00EE0054" w:rsidRDefault="00837B36" w:rsidP="00E171C0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lang w:val="en-IN" w:eastAsia="en-IN" w:bidi="ar-SA"/>
        </w:rPr>
      </w:pPr>
      <w:r w:rsidRPr="00EE0054">
        <w:rPr>
          <w:rFonts w:ascii="Arial" w:hAnsi="Arial" w:cs="Arial"/>
          <w:lang w:val="en-IN" w:eastAsia="en-IN" w:bidi="ar-SA"/>
        </w:rPr>
        <w:t>Function Templates</w:t>
      </w:r>
    </w:p>
    <w:p w14:paraId="5FE47F2F" w14:textId="110BDC59" w:rsidR="00837B36" w:rsidRPr="00EE0054" w:rsidRDefault="00837B36" w:rsidP="00E171C0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lang w:val="en-IN" w:eastAsia="en-IN" w:bidi="ar-SA"/>
        </w:rPr>
      </w:pPr>
      <w:r w:rsidRPr="00EE0054">
        <w:rPr>
          <w:rFonts w:ascii="Arial" w:hAnsi="Arial" w:cs="Arial"/>
          <w:lang w:val="en-IN" w:eastAsia="en-IN" w:bidi="ar-SA"/>
        </w:rPr>
        <w:t>Class Templates</w:t>
      </w:r>
    </w:p>
    <w:p w14:paraId="45D84DD4" w14:textId="18F47CC6" w:rsidR="00837B36" w:rsidRPr="00EE0054" w:rsidRDefault="00837B36" w:rsidP="00BA4445">
      <w:pPr>
        <w:ind w:firstLine="0"/>
        <w:jc w:val="both"/>
        <w:rPr>
          <w:rFonts w:ascii="Arial" w:hAnsi="Arial" w:cs="Arial"/>
          <w:color w:val="000000" w:themeColor="text1"/>
          <w:sz w:val="24"/>
          <w:szCs w:val="24"/>
          <w:lang w:val="en-IN" w:eastAsia="en-IN" w:bidi="ar-SA"/>
        </w:rPr>
      </w:pPr>
    </w:p>
    <w:p w14:paraId="76638015" w14:textId="07757634" w:rsidR="00837B36" w:rsidRPr="00EE0054" w:rsidRDefault="009C36B5" w:rsidP="00BA4445">
      <w:pPr>
        <w:ind w:firstLine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</w:pPr>
      <w:r w:rsidRPr="00EE0054"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  <w:t xml:space="preserve">       </w:t>
      </w:r>
      <w:r w:rsidR="00837B36" w:rsidRPr="00EE0054">
        <w:rPr>
          <w:rFonts w:ascii="Arial" w:hAnsi="Arial" w:cs="Arial"/>
          <w:b/>
          <w:bCs/>
          <w:color w:val="000000" w:themeColor="text1"/>
          <w:sz w:val="24"/>
          <w:szCs w:val="24"/>
          <w:lang w:val="en-IN" w:eastAsia="en-IN" w:bidi="ar-SA"/>
        </w:rPr>
        <w:t>Function Templates:</w:t>
      </w:r>
    </w:p>
    <w:p w14:paraId="5C828EA0" w14:textId="41E394A1" w:rsidR="00837B36" w:rsidRPr="00EE0054" w:rsidRDefault="00837B36" w:rsidP="00BA4445">
      <w:pPr>
        <w:ind w:firstLine="0"/>
        <w:jc w:val="both"/>
        <w:rPr>
          <w:rFonts w:ascii="Arial" w:hAnsi="Arial" w:cs="Arial"/>
        </w:rPr>
      </w:pPr>
    </w:p>
    <w:p w14:paraId="52C9CDE9" w14:textId="69F954DF" w:rsidR="00837B36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  </w:t>
      </w:r>
      <w:r w:rsidR="00837B36" w:rsidRPr="00EE0054">
        <w:rPr>
          <w:rFonts w:ascii="Arial" w:hAnsi="Arial" w:cs="Arial"/>
        </w:rPr>
        <w:t>A function template works in a similar to a normal function, with one key difference</w:t>
      </w:r>
      <w:r w:rsidR="00837B36" w:rsidRPr="00EE0054">
        <w:rPr>
          <w:rFonts w:ascii="Arial" w:hAnsi="Arial" w:cs="Arial"/>
        </w:rPr>
        <w:t xml:space="preserve"> is that a</w:t>
      </w:r>
      <w:r w:rsidR="00837B36" w:rsidRPr="00EE0054">
        <w:rPr>
          <w:rFonts w:ascii="Arial" w:hAnsi="Arial" w:cs="Arial"/>
        </w:rPr>
        <w:t xml:space="preserve"> single function template can work with different data types at once but, a single normal function can only work with one set of data types.</w:t>
      </w:r>
    </w:p>
    <w:p w14:paraId="3BE4C75C" w14:textId="1D39DBBC" w:rsidR="00837B36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</w:t>
      </w:r>
    </w:p>
    <w:p w14:paraId="4CE92460" w14:textId="4C1888D1" w:rsidR="00837B36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 </w:t>
      </w:r>
      <w:r w:rsidRPr="00EE0054">
        <w:rPr>
          <w:rFonts w:ascii="Arial" w:hAnsi="Arial" w:cs="Arial"/>
        </w:rPr>
        <w:t>However, a better approach would be to use function templates because you can perform the same task writing less and maintainable code.</w:t>
      </w:r>
    </w:p>
    <w:p w14:paraId="0EA7057E" w14:textId="77777777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</w:p>
    <w:p w14:paraId="2948B14B" w14:textId="5CA52481" w:rsidR="009C36B5" w:rsidRPr="00EE0054" w:rsidRDefault="009C36B5" w:rsidP="00BA4445">
      <w:pPr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EE0054">
        <w:rPr>
          <w:rFonts w:ascii="Arial" w:hAnsi="Arial" w:cs="Arial"/>
          <w:b/>
          <w:bCs/>
          <w:sz w:val="24"/>
          <w:szCs w:val="24"/>
        </w:rPr>
        <w:t xml:space="preserve">       Syntax:</w:t>
      </w:r>
    </w:p>
    <w:p w14:paraId="0790456B" w14:textId="44C3BE49" w:rsidR="009C36B5" w:rsidRPr="00EE0054" w:rsidRDefault="009C36B5" w:rsidP="00BA4445">
      <w:pPr>
        <w:ind w:firstLine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FA7B00B" w14:textId="61DE82A9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template &lt;class T&gt;</w:t>
      </w:r>
    </w:p>
    <w:p w14:paraId="2F194DBE" w14:textId="500B646B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T someFunction(T arg)</w:t>
      </w:r>
    </w:p>
    <w:p w14:paraId="78C85141" w14:textId="686B631A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{</w:t>
      </w:r>
    </w:p>
    <w:p w14:paraId="37E225A5" w14:textId="254B1610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</w:t>
      </w:r>
      <w:r w:rsidRPr="00EE0054">
        <w:rPr>
          <w:rFonts w:ascii="Arial" w:hAnsi="Arial" w:cs="Arial"/>
        </w:rPr>
        <w:t xml:space="preserve">         </w:t>
      </w:r>
      <w:r w:rsidRPr="00EE0054">
        <w:rPr>
          <w:rFonts w:ascii="Arial" w:hAnsi="Arial" w:cs="Arial"/>
        </w:rPr>
        <w:t>... .. ...</w:t>
      </w:r>
    </w:p>
    <w:p w14:paraId="2467DB00" w14:textId="3219777E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}</w:t>
      </w:r>
    </w:p>
    <w:p w14:paraId="1609ED06" w14:textId="15D6C743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</w:p>
    <w:p w14:paraId="6BA72523" w14:textId="73A1E1DA" w:rsidR="009C36B5" w:rsidRPr="00EE0054" w:rsidRDefault="009C36B5" w:rsidP="00BA4445">
      <w:pPr>
        <w:ind w:firstLine="0"/>
        <w:jc w:val="both"/>
        <w:rPr>
          <w:rFonts w:ascii="Arial" w:hAnsi="Arial" w:cs="Arial"/>
          <w:b/>
          <w:bCs/>
        </w:rPr>
      </w:pP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  <w:b/>
          <w:bCs/>
        </w:rPr>
        <w:t>Class Template:</w:t>
      </w:r>
    </w:p>
    <w:p w14:paraId="246253B8" w14:textId="6B32867E" w:rsidR="009C36B5" w:rsidRPr="00EE0054" w:rsidRDefault="009C36B5" w:rsidP="00BA4445">
      <w:pPr>
        <w:ind w:firstLine="0"/>
        <w:jc w:val="both"/>
        <w:rPr>
          <w:rFonts w:ascii="Arial" w:hAnsi="Arial" w:cs="Arial"/>
          <w:b/>
          <w:bCs/>
        </w:rPr>
      </w:pPr>
    </w:p>
    <w:p w14:paraId="0C5E8903" w14:textId="2DD92207" w:rsidR="009C36B5" w:rsidRPr="00EE0054" w:rsidRDefault="009C36B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  <w:b/>
          <w:bCs/>
        </w:rPr>
        <w:t xml:space="preserve">         </w:t>
      </w:r>
      <w:r w:rsidRPr="00EE0054">
        <w:rPr>
          <w:rFonts w:ascii="Arial" w:hAnsi="Arial" w:cs="Arial"/>
        </w:rPr>
        <w:t xml:space="preserve">Like function templates, </w:t>
      </w:r>
      <w:r w:rsidRPr="00EE0054">
        <w:rPr>
          <w:rFonts w:ascii="Arial" w:hAnsi="Arial" w:cs="Arial"/>
        </w:rPr>
        <w:t>we</w:t>
      </w:r>
      <w:r w:rsidRPr="00EE0054">
        <w:rPr>
          <w:rFonts w:ascii="Arial" w:hAnsi="Arial" w:cs="Arial"/>
        </w:rPr>
        <w:t xml:space="preserve"> can also create class templates for generic class operations.</w:t>
      </w:r>
      <w:r w:rsidR="00BA4445" w:rsidRPr="00EE0054">
        <w:rPr>
          <w:rFonts w:ascii="Arial" w:hAnsi="Arial" w:cs="Arial"/>
        </w:rPr>
        <w:t xml:space="preserve"> </w:t>
      </w:r>
      <w:r w:rsidRPr="00EE0054">
        <w:rPr>
          <w:rFonts w:ascii="Arial" w:hAnsi="Arial" w:cs="Arial"/>
        </w:rPr>
        <w:t>Sometimes, you need a class implementation that is same for all classes, only the data types used are different.</w:t>
      </w:r>
      <w:r w:rsidR="00BA4445" w:rsidRPr="00EE0054">
        <w:rPr>
          <w:rFonts w:ascii="Arial" w:hAnsi="Arial" w:cs="Arial"/>
        </w:rPr>
        <w:t xml:space="preserve"> </w:t>
      </w:r>
      <w:r w:rsidRPr="00EE0054">
        <w:rPr>
          <w:rFonts w:ascii="Arial" w:hAnsi="Arial" w:cs="Arial"/>
        </w:rPr>
        <w:t xml:space="preserve">Normally, you would need to create a different class for each data type </w:t>
      </w:r>
      <w:r w:rsidR="002A1331">
        <w:rPr>
          <w:rFonts w:ascii="Arial" w:hAnsi="Arial" w:cs="Arial"/>
        </w:rPr>
        <w:t>or</w:t>
      </w:r>
      <w:r w:rsidRPr="00EE0054">
        <w:rPr>
          <w:rFonts w:ascii="Arial" w:hAnsi="Arial" w:cs="Arial"/>
        </w:rPr>
        <w:t xml:space="preserve"> create different member variables and functions within a single class</w:t>
      </w:r>
      <w:r w:rsidR="00BA4445" w:rsidRPr="00EE0054">
        <w:rPr>
          <w:rFonts w:ascii="Arial" w:hAnsi="Arial" w:cs="Arial"/>
        </w:rPr>
        <w:t xml:space="preserve">. </w:t>
      </w:r>
      <w:r w:rsidRPr="00EE0054">
        <w:rPr>
          <w:rFonts w:ascii="Arial" w:hAnsi="Arial" w:cs="Arial"/>
        </w:rPr>
        <w:t>However, class templates make it easy to reuse the same code for all data types.</w:t>
      </w:r>
    </w:p>
    <w:p w14:paraId="0A4760D0" w14:textId="220D6DB3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</w:p>
    <w:p w14:paraId="78363D19" w14:textId="0650CD66" w:rsidR="00BA4445" w:rsidRPr="00EE0054" w:rsidRDefault="00BA4445" w:rsidP="00BA4445">
      <w:pPr>
        <w:ind w:firstLine="0"/>
        <w:jc w:val="both"/>
        <w:rPr>
          <w:rFonts w:ascii="Arial" w:hAnsi="Arial" w:cs="Arial"/>
          <w:b/>
          <w:bCs/>
        </w:rPr>
      </w:pPr>
      <w:r w:rsidRPr="00EE0054">
        <w:rPr>
          <w:rFonts w:ascii="Arial" w:hAnsi="Arial" w:cs="Arial"/>
          <w:b/>
          <w:bCs/>
        </w:rPr>
        <w:t xml:space="preserve">       Syntax:</w:t>
      </w:r>
    </w:p>
    <w:p w14:paraId="3FE944D9" w14:textId="73030867" w:rsidR="00BA4445" w:rsidRPr="00EE0054" w:rsidRDefault="00BA4445" w:rsidP="00BA4445">
      <w:pPr>
        <w:ind w:firstLine="0"/>
        <w:jc w:val="both"/>
        <w:rPr>
          <w:rFonts w:ascii="Arial" w:hAnsi="Arial" w:cs="Arial"/>
          <w:b/>
          <w:bCs/>
        </w:rPr>
      </w:pPr>
    </w:p>
    <w:p w14:paraId="37ADE6FC" w14:textId="0138562B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  <w:b/>
          <w:bCs/>
        </w:rPr>
        <w:t xml:space="preserve">       </w:t>
      </w:r>
      <w:r w:rsidRPr="00EE0054">
        <w:rPr>
          <w:rFonts w:ascii="Arial" w:hAnsi="Arial" w:cs="Arial"/>
        </w:rPr>
        <w:t>template &lt;class T&gt;</w:t>
      </w:r>
    </w:p>
    <w:p w14:paraId="2583350E" w14:textId="6D62BE0D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</w:t>
      </w:r>
      <w:r w:rsidRPr="00EE0054">
        <w:rPr>
          <w:rFonts w:ascii="Arial" w:hAnsi="Arial" w:cs="Arial"/>
        </w:rPr>
        <w:t>class className</w:t>
      </w:r>
    </w:p>
    <w:p w14:paraId="359715F4" w14:textId="6B7453B2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</w:t>
      </w:r>
      <w:r w:rsidRPr="00EE0054">
        <w:rPr>
          <w:rFonts w:ascii="Arial" w:hAnsi="Arial" w:cs="Arial"/>
        </w:rPr>
        <w:t>{</w:t>
      </w:r>
    </w:p>
    <w:p w14:paraId="00321081" w14:textId="41491208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</w:t>
      </w: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... .. ...</w:t>
      </w:r>
      <w:r w:rsidRPr="00EE0054">
        <w:rPr>
          <w:rFonts w:ascii="Arial" w:hAnsi="Arial" w:cs="Arial"/>
        </w:rPr>
        <w:t xml:space="preserve"> </w:t>
      </w:r>
    </w:p>
    <w:p w14:paraId="1BAFD6B1" w14:textId="56F551B2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</w:t>
      </w:r>
      <w:r w:rsidRPr="00EE0054">
        <w:rPr>
          <w:rFonts w:ascii="Arial" w:hAnsi="Arial" w:cs="Arial"/>
        </w:rPr>
        <w:t>public:</w:t>
      </w:r>
    </w:p>
    <w:p w14:paraId="43CC1620" w14:textId="04E03A4F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</w:t>
      </w: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T var;</w:t>
      </w:r>
    </w:p>
    <w:p w14:paraId="077998FA" w14:textId="773550B4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</w:t>
      </w: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T someOperation(T arg);</w:t>
      </w:r>
    </w:p>
    <w:p w14:paraId="5EEE7002" w14:textId="4C111C10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</w:t>
      </w:r>
      <w:r w:rsidRPr="00EE0054">
        <w:rPr>
          <w:rFonts w:ascii="Arial" w:hAnsi="Arial" w:cs="Arial"/>
        </w:rPr>
        <w:t xml:space="preserve">        </w:t>
      </w:r>
      <w:r w:rsidRPr="00EE0054">
        <w:rPr>
          <w:rFonts w:ascii="Arial" w:hAnsi="Arial" w:cs="Arial"/>
        </w:rPr>
        <w:t>... .. ...</w:t>
      </w:r>
    </w:p>
    <w:p w14:paraId="566653DF" w14:textId="669104CC" w:rsidR="00BA4445" w:rsidRPr="00EE0054" w:rsidRDefault="00BA4445" w:rsidP="00BA4445">
      <w:pPr>
        <w:ind w:firstLine="0"/>
        <w:jc w:val="both"/>
        <w:rPr>
          <w:rFonts w:ascii="Arial" w:hAnsi="Arial" w:cs="Arial"/>
        </w:rPr>
      </w:pPr>
      <w:r w:rsidRPr="00EE0054">
        <w:rPr>
          <w:rFonts w:ascii="Arial" w:hAnsi="Arial" w:cs="Arial"/>
        </w:rPr>
        <w:t xml:space="preserve">       </w:t>
      </w:r>
      <w:r w:rsidRPr="00EE0054">
        <w:rPr>
          <w:rFonts w:ascii="Arial" w:hAnsi="Arial" w:cs="Arial"/>
        </w:rPr>
        <w:t>};</w:t>
      </w:r>
    </w:p>
    <w:p w14:paraId="03353867" w14:textId="393A76CC" w:rsidR="00210FD5" w:rsidRPr="00EE0054" w:rsidRDefault="000E4964" w:rsidP="000E4964">
      <w:pPr>
        <w:pStyle w:val="Heading3"/>
        <w:jc w:val="both"/>
        <w:rPr>
          <w:rFonts w:ascii="Arial" w:hAnsi="Arial" w:cs="Arial"/>
          <w:sz w:val="24"/>
        </w:rPr>
      </w:pPr>
      <w:r w:rsidRPr="00EE0054">
        <w:rPr>
          <w:rFonts w:ascii="Arial" w:hAnsi="Arial" w:cs="Arial"/>
          <w:sz w:val="24"/>
        </w:rPr>
        <w:t xml:space="preserve">2. </w:t>
      </w:r>
      <w:r w:rsidR="00BA4445" w:rsidRPr="00EE0054">
        <w:rPr>
          <w:rFonts w:ascii="Arial" w:hAnsi="Arial" w:cs="Arial"/>
          <w:sz w:val="24"/>
        </w:rPr>
        <w:t>Additions of C++ from C:</w:t>
      </w:r>
    </w:p>
    <w:p w14:paraId="23875B3E" w14:textId="77777777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618044FC" w14:textId="06CDE2ED" w:rsidR="00BA4445" w:rsidRPr="00EE0054" w:rsidRDefault="00BA4445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C++ is an object-oriented programming language</w:t>
      </w:r>
      <w:r w:rsidR="000E4964" w:rsidRPr="00EE0054">
        <w:rPr>
          <w:rFonts w:ascii="Arial" w:hAnsi="Arial" w:cs="Arial"/>
        </w:rPr>
        <w:t xml:space="preserve"> where we can apply OOPS concepts</w:t>
      </w:r>
      <w:r w:rsidRPr="00EE0054">
        <w:rPr>
          <w:rFonts w:ascii="Arial" w:hAnsi="Arial" w:cs="Arial"/>
        </w:rPr>
        <w:t>.</w:t>
      </w:r>
    </w:p>
    <w:p w14:paraId="35979F1F" w14:textId="2C4AACEC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40F737AE" w14:textId="47D8B6CC" w:rsidR="00BA4445" w:rsidRPr="00EE0054" w:rsidRDefault="00BA4445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C++ is a base language for all the languages using OOPS concept.</w:t>
      </w:r>
    </w:p>
    <w:p w14:paraId="5FE97A83" w14:textId="77777777" w:rsidR="00EE0054" w:rsidRPr="00EE0054" w:rsidRDefault="00EE0054" w:rsidP="00EE0054">
      <w:pPr>
        <w:ind w:firstLine="0"/>
        <w:rPr>
          <w:rFonts w:ascii="Arial" w:hAnsi="Arial" w:cs="Arial"/>
        </w:rPr>
      </w:pPr>
    </w:p>
    <w:p w14:paraId="16351505" w14:textId="7CABE2CE" w:rsidR="000E4964" w:rsidRPr="00EE0054" w:rsidRDefault="000E496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Exceptional Handling is available in C++ and not in C.</w:t>
      </w:r>
    </w:p>
    <w:p w14:paraId="6928F810" w14:textId="77777777" w:rsidR="00EE0054" w:rsidRPr="00EE0054" w:rsidRDefault="00EE0054" w:rsidP="00EE0054">
      <w:pPr>
        <w:ind w:firstLine="0"/>
        <w:rPr>
          <w:rFonts w:ascii="Arial" w:hAnsi="Arial" w:cs="Arial"/>
        </w:rPr>
      </w:pPr>
    </w:p>
    <w:p w14:paraId="47C25EBC" w14:textId="4B3276ED" w:rsidR="000E4964" w:rsidRPr="00EE0054" w:rsidRDefault="000E496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In C++, for memory management we use new and delete operations.</w:t>
      </w:r>
    </w:p>
    <w:p w14:paraId="2CD03868" w14:textId="77777777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6A093E68" w14:textId="09C6DB1A" w:rsidR="000E4964" w:rsidRPr="00EE0054" w:rsidRDefault="000E496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Access modifiers like private, public, protected is available in C++, not in C.</w:t>
      </w:r>
    </w:p>
    <w:p w14:paraId="5C54211D" w14:textId="77777777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71CC0C8A" w14:textId="4B10BDF4" w:rsidR="000E4964" w:rsidRPr="00EE0054" w:rsidRDefault="000E496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Inheritance Feature is available in C++, not in C.</w:t>
      </w:r>
    </w:p>
    <w:p w14:paraId="3C0DEF8D" w14:textId="77777777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2FB67C05" w14:textId="22874FD2" w:rsidR="000E4964" w:rsidRPr="00EE0054" w:rsidRDefault="000E496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C++ supports virtual functions and friend functions.</w:t>
      </w:r>
    </w:p>
    <w:p w14:paraId="4007D046" w14:textId="77777777" w:rsidR="00EE0054" w:rsidRPr="00EE0054" w:rsidRDefault="00EE0054" w:rsidP="00EE0054">
      <w:pPr>
        <w:pStyle w:val="ListParagraph"/>
        <w:ind w:left="1080" w:firstLine="0"/>
        <w:rPr>
          <w:rFonts w:ascii="Arial" w:hAnsi="Arial" w:cs="Arial"/>
        </w:rPr>
      </w:pPr>
    </w:p>
    <w:p w14:paraId="1BB863B3" w14:textId="7DABB9E7" w:rsidR="000E4964" w:rsidRPr="00EE0054" w:rsidRDefault="00EE0054" w:rsidP="00BA4445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EE0054">
        <w:rPr>
          <w:rFonts w:ascii="Arial" w:hAnsi="Arial" w:cs="Arial"/>
        </w:rPr>
        <w:t>Namespace feature is available in C++.</w:t>
      </w:r>
    </w:p>
    <w:p w14:paraId="708EB9DA" w14:textId="77777777" w:rsidR="00BA4445" w:rsidRPr="00EE0054" w:rsidRDefault="00BA4445" w:rsidP="00BA4445"/>
    <w:p w14:paraId="5AE6DDCE" w14:textId="77777777" w:rsidR="00BB7AB2" w:rsidRPr="00EE0054" w:rsidRDefault="00BB7AB2" w:rsidP="00BA4445">
      <w:pPr>
        <w:ind w:firstLine="0"/>
        <w:jc w:val="both"/>
        <w:rPr>
          <w:rFonts w:ascii="Arial" w:hAnsi="Arial" w:cs="Arial"/>
        </w:rPr>
      </w:pPr>
    </w:p>
    <w:p w14:paraId="2E8F8C4D" w14:textId="3976623C" w:rsidR="007562FD" w:rsidRPr="007562FD" w:rsidRDefault="000C1011" w:rsidP="007562FD">
      <w:pPr>
        <w:pStyle w:val="Heading3"/>
        <w:jc w:val="both"/>
        <w:rPr>
          <w:rFonts w:ascii="Arial" w:hAnsi="Arial" w:cs="Arial"/>
          <w:sz w:val="24"/>
        </w:rPr>
      </w:pPr>
      <w:bookmarkStart w:id="18" w:name="_Toc59870427"/>
      <w:r w:rsidRPr="00EE0054">
        <w:rPr>
          <w:rFonts w:ascii="Arial" w:hAnsi="Arial" w:cs="Arial"/>
          <w:sz w:val="24"/>
        </w:rPr>
        <w:t xml:space="preserve">3. </w:t>
      </w:r>
      <w:bookmarkEnd w:id="18"/>
      <w:r w:rsidR="00EE0054" w:rsidRPr="00EE0054">
        <w:rPr>
          <w:rFonts w:ascii="Arial" w:hAnsi="Arial" w:cs="Arial"/>
          <w:sz w:val="24"/>
        </w:rPr>
        <w:t>Maps:</w:t>
      </w:r>
    </w:p>
    <w:p w14:paraId="312670D2" w14:textId="0F187CBF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Maps are associative containers that store elements in a mapped fashion. Each element has a key value and a mapped value. No two mapped values can have same key values.</w:t>
      </w:r>
    </w:p>
    <w:p w14:paraId="2AC2E7D4" w14:textId="5E50278C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</w:t>
      </w:r>
      <w:r w:rsidRPr="007562FD">
        <w:rPr>
          <w:rFonts w:ascii="Arial" w:hAnsi="Arial" w:cs="Arial"/>
          <w:shd w:val="clear" w:color="auto" w:fill="FFFFFF"/>
        </w:rPr>
        <w:t xml:space="preserve">unctions </w:t>
      </w:r>
      <w:r>
        <w:rPr>
          <w:rFonts w:ascii="Arial" w:hAnsi="Arial" w:cs="Arial"/>
          <w:shd w:val="clear" w:color="auto" w:fill="FFFFFF"/>
        </w:rPr>
        <w:t>used in</w:t>
      </w:r>
      <w:r w:rsidRPr="007562FD">
        <w:rPr>
          <w:rFonts w:ascii="Arial" w:hAnsi="Arial" w:cs="Arial"/>
          <w:shd w:val="clear" w:color="auto" w:fill="FFFFFF"/>
        </w:rPr>
        <w:t xml:space="preserve"> Map</w:t>
      </w:r>
      <w:r>
        <w:rPr>
          <w:rFonts w:ascii="Arial" w:hAnsi="Arial" w:cs="Arial"/>
          <w:shd w:val="clear" w:color="auto" w:fill="FFFFFF"/>
        </w:rPr>
        <w:t xml:space="preserve"> are as follows</w:t>
      </w:r>
      <w:r w:rsidRPr="007562FD">
        <w:rPr>
          <w:rFonts w:ascii="Arial" w:hAnsi="Arial" w:cs="Arial"/>
          <w:shd w:val="clear" w:color="auto" w:fill="FFFFFF"/>
        </w:rPr>
        <w:t>:</w:t>
      </w:r>
    </w:p>
    <w:p w14:paraId="12448B0E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begin() – Returns an iterator to the first element in the map</w:t>
      </w:r>
    </w:p>
    <w:p w14:paraId="6A976629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end() – Returns an iterator to the theoretical element that follows last element in the map</w:t>
      </w:r>
    </w:p>
    <w:p w14:paraId="4D371713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size() – Returns the number of elements in the map</w:t>
      </w:r>
    </w:p>
    <w:p w14:paraId="557D081F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max_size() – Returns the maximum number of elements that the map can hold</w:t>
      </w:r>
    </w:p>
    <w:p w14:paraId="38AD6D65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lastRenderedPageBreak/>
        <w:t>empty() – Returns whether the map is empty</w:t>
      </w:r>
    </w:p>
    <w:p w14:paraId="704A9740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pair insert(keyvalue, mapvalue) – Adds a new element to the map</w:t>
      </w:r>
    </w:p>
    <w:p w14:paraId="7899711A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erase(iterator position) – Removes the element at the position pointed by the iterator</w:t>
      </w:r>
    </w:p>
    <w:p w14:paraId="3194E037" w14:textId="77777777" w:rsidR="007562FD" w:rsidRPr="007562FD" w:rsidRDefault="007562FD" w:rsidP="007562FD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erase(const g)– Removes the key value ‘g’ from the map</w:t>
      </w:r>
    </w:p>
    <w:p w14:paraId="06C53ABC" w14:textId="4F07E32C" w:rsidR="00A92674" w:rsidRDefault="007562FD" w:rsidP="00BA4445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  <w:r w:rsidRPr="007562FD">
        <w:rPr>
          <w:rFonts w:ascii="Arial" w:hAnsi="Arial" w:cs="Arial"/>
          <w:shd w:val="clear" w:color="auto" w:fill="FFFFFF"/>
        </w:rPr>
        <w:t>clear() – Removes all the elements from the map</w:t>
      </w:r>
    </w:p>
    <w:p w14:paraId="7CA2F196" w14:textId="77777777" w:rsidR="007562FD" w:rsidRPr="007562FD" w:rsidRDefault="007562FD" w:rsidP="00BA4445">
      <w:pPr>
        <w:spacing w:before="100" w:beforeAutospacing="1" w:after="100" w:afterAutospacing="1"/>
        <w:ind w:firstLine="0"/>
        <w:jc w:val="both"/>
        <w:rPr>
          <w:rFonts w:ascii="Arial" w:hAnsi="Arial" w:cs="Arial"/>
          <w:shd w:val="clear" w:color="auto" w:fill="FFFFFF"/>
        </w:rPr>
      </w:pPr>
    </w:p>
    <w:p w14:paraId="1376CEAD" w14:textId="12057CF2" w:rsidR="00672828" w:rsidRPr="00EE0054" w:rsidRDefault="00672828" w:rsidP="00BA4445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19" w:name="_Toc59870428"/>
      <w:r w:rsidRPr="00EE0054">
        <w:rPr>
          <w:rFonts w:ascii="Arial" w:hAnsi="Arial" w:cs="Arial"/>
          <w:sz w:val="28"/>
          <w:szCs w:val="28"/>
        </w:rPr>
        <w:t xml:space="preserve">Activity – </w:t>
      </w:r>
      <w:r w:rsidR="006F64B6" w:rsidRPr="00EE0054">
        <w:rPr>
          <w:rFonts w:ascii="Arial" w:hAnsi="Arial" w:cs="Arial"/>
          <w:sz w:val="28"/>
          <w:szCs w:val="28"/>
        </w:rPr>
        <w:t>3</w:t>
      </w:r>
      <w:r w:rsidRPr="00EE0054">
        <w:rPr>
          <w:rFonts w:ascii="Arial" w:hAnsi="Arial" w:cs="Arial"/>
          <w:sz w:val="28"/>
          <w:szCs w:val="28"/>
        </w:rPr>
        <w:t xml:space="preserve"> </w:t>
      </w:r>
      <w:r w:rsidR="00DB65E5" w:rsidRPr="00EE0054">
        <w:rPr>
          <w:rFonts w:ascii="Arial" w:hAnsi="Arial" w:cs="Arial"/>
          <w:sz w:val="28"/>
          <w:szCs w:val="28"/>
        </w:rPr>
        <w:t>– Individual</w:t>
      </w:r>
      <w:r w:rsidR="006F64B6" w:rsidRPr="00EE0054">
        <w:rPr>
          <w:rFonts w:ascii="Arial" w:hAnsi="Arial" w:cs="Arial"/>
          <w:sz w:val="28"/>
          <w:szCs w:val="28"/>
        </w:rPr>
        <w:t xml:space="preserve"> </w:t>
      </w:r>
      <w:r w:rsidRPr="00EE0054">
        <w:rPr>
          <w:rFonts w:ascii="Arial" w:hAnsi="Arial" w:cs="Arial"/>
          <w:sz w:val="28"/>
          <w:szCs w:val="28"/>
        </w:rPr>
        <w:t>Activity</w:t>
      </w:r>
      <w:bookmarkEnd w:id="19"/>
      <w:r w:rsidRPr="00EE0054">
        <w:rPr>
          <w:rFonts w:ascii="Arial" w:hAnsi="Arial" w:cs="Arial"/>
          <w:sz w:val="28"/>
          <w:szCs w:val="28"/>
        </w:rPr>
        <w:t xml:space="preserve"> </w:t>
      </w:r>
    </w:p>
    <w:p w14:paraId="678959EE" w14:textId="77777777" w:rsidR="00672828" w:rsidRPr="00EE0054" w:rsidRDefault="00672828" w:rsidP="00BA4445">
      <w:pPr>
        <w:pStyle w:val="Heading2"/>
        <w:jc w:val="both"/>
        <w:rPr>
          <w:rFonts w:ascii="Arial" w:hAnsi="Arial" w:cs="Arial"/>
          <w:b/>
          <w:sz w:val="28"/>
          <w:szCs w:val="28"/>
        </w:rPr>
      </w:pPr>
      <w:bookmarkStart w:id="20" w:name="_Toc59870429"/>
      <w:r w:rsidRPr="00EE0054">
        <w:rPr>
          <w:rFonts w:ascii="Arial" w:hAnsi="Arial" w:cs="Arial"/>
          <w:b/>
          <w:sz w:val="28"/>
          <w:szCs w:val="28"/>
        </w:rPr>
        <w:t>Goal</w:t>
      </w:r>
      <w:bookmarkEnd w:id="20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1B4BED02" w14:textId="77777777" w:rsidR="00672828" w:rsidRPr="00EE0054" w:rsidRDefault="00672828" w:rsidP="00BA4445">
      <w:pPr>
        <w:ind w:firstLine="0"/>
        <w:jc w:val="both"/>
        <w:rPr>
          <w:rFonts w:ascii="Arial" w:hAnsi="Arial" w:cs="Arial"/>
          <w:b/>
          <w:sz w:val="28"/>
          <w:szCs w:val="28"/>
        </w:rPr>
      </w:pPr>
    </w:p>
    <w:p w14:paraId="4AD02EA2" w14:textId="6F91D7BA" w:rsidR="00672828" w:rsidRPr="00EE0054" w:rsidRDefault="00DB65E5" w:rsidP="00BA4445">
      <w:pPr>
        <w:ind w:firstLine="0"/>
        <w:jc w:val="both"/>
        <w:rPr>
          <w:rFonts w:ascii="Arial" w:hAnsi="Arial" w:cs="Arial"/>
          <w:sz w:val="24"/>
          <w:szCs w:val="24"/>
        </w:rPr>
      </w:pPr>
      <w:r w:rsidRPr="00EE0054">
        <w:rPr>
          <w:rFonts w:ascii="Arial" w:hAnsi="Arial" w:cs="Arial"/>
          <w:sz w:val="24"/>
          <w:szCs w:val="24"/>
        </w:rPr>
        <w:t xml:space="preserve">To have a hands on experience on </w:t>
      </w:r>
      <w:r w:rsidR="00334B8A" w:rsidRPr="00EE0054">
        <w:rPr>
          <w:rFonts w:ascii="Arial" w:hAnsi="Arial" w:cs="Arial"/>
          <w:sz w:val="24"/>
          <w:szCs w:val="24"/>
        </w:rPr>
        <w:t>STL concepts</w:t>
      </w:r>
      <w:r w:rsidRPr="00EE0054">
        <w:rPr>
          <w:rFonts w:ascii="Arial" w:hAnsi="Arial" w:cs="Arial"/>
          <w:sz w:val="24"/>
          <w:szCs w:val="24"/>
        </w:rPr>
        <w:t>, string functions and test fixtures.</w:t>
      </w:r>
    </w:p>
    <w:p w14:paraId="065D63A1" w14:textId="115F87E3" w:rsidR="008D3993" w:rsidRPr="00EE0054" w:rsidRDefault="00672828" w:rsidP="00BA4445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21" w:name="_Toc59870430"/>
      <w:r w:rsidRPr="00EE0054">
        <w:rPr>
          <w:rFonts w:ascii="Arial" w:hAnsi="Arial" w:cs="Arial"/>
          <w:b/>
          <w:sz w:val="28"/>
          <w:szCs w:val="28"/>
        </w:rPr>
        <w:t>Type of Activity – Individual activity</w:t>
      </w:r>
      <w:bookmarkEnd w:id="21"/>
      <w:r w:rsidRPr="00EE0054">
        <w:rPr>
          <w:rFonts w:ascii="Arial" w:hAnsi="Arial" w:cs="Arial"/>
          <w:b/>
          <w:sz w:val="28"/>
          <w:szCs w:val="28"/>
        </w:rPr>
        <w:t xml:space="preserve"> </w:t>
      </w:r>
    </w:p>
    <w:p w14:paraId="18ECC69D" w14:textId="3B5C4CBD" w:rsidR="007E3B52" w:rsidRPr="00EE0054" w:rsidRDefault="007E3B52" w:rsidP="00BA4445">
      <w:pPr>
        <w:ind w:firstLine="0"/>
        <w:jc w:val="both"/>
        <w:rPr>
          <w:rFonts w:ascii="Arial" w:hAnsi="Arial" w:cs="Arial"/>
        </w:rPr>
      </w:pPr>
    </w:p>
    <w:p w14:paraId="10D5931A" w14:textId="77777777" w:rsidR="007E3B52" w:rsidRPr="00EE0054" w:rsidRDefault="007E3B52" w:rsidP="00BA4445">
      <w:pPr>
        <w:ind w:firstLine="0"/>
        <w:jc w:val="both"/>
        <w:rPr>
          <w:rFonts w:ascii="Arial" w:hAnsi="Arial" w:cs="Arial"/>
          <w:b/>
          <w:sz w:val="28"/>
          <w:szCs w:val="28"/>
        </w:rPr>
      </w:pPr>
      <w:r w:rsidRPr="00EE0054">
        <w:rPr>
          <w:rFonts w:ascii="Arial" w:hAnsi="Arial" w:cs="Arial"/>
          <w:b/>
          <w:sz w:val="28"/>
          <w:szCs w:val="28"/>
        </w:rPr>
        <w:t>Learning Outcomes</w:t>
      </w:r>
    </w:p>
    <w:p w14:paraId="6C78FC2C" w14:textId="77777777" w:rsidR="007E3B52" w:rsidRPr="00EE0054" w:rsidRDefault="007E3B52" w:rsidP="00BA4445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786F18DF" w14:textId="77777777" w:rsidR="007E3B52" w:rsidRPr="00AF5401" w:rsidRDefault="007E3B52" w:rsidP="00BA4445">
      <w:pPr>
        <w:pStyle w:val="ListParagraph"/>
        <w:numPr>
          <w:ilvl w:val="0"/>
          <w:numId w:val="33"/>
        </w:numPr>
        <w:ind w:left="0" w:firstLine="0"/>
        <w:jc w:val="both"/>
        <w:rPr>
          <w:rFonts w:ascii="Arial" w:hAnsi="Arial" w:cs="Arial"/>
        </w:rPr>
      </w:pPr>
      <w:r w:rsidRPr="00AF5401">
        <w:rPr>
          <w:rFonts w:ascii="Arial" w:hAnsi="Arial" w:cs="Arial"/>
        </w:rPr>
        <w:t xml:space="preserve">Used test fixtures to access functions without creating an object always and using the pointer to access the function in the class. </w:t>
      </w:r>
    </w:p>
    <w:p w14:paraId="591A0AA3" w14:textId="77777777" w:rsidR="007E3B52" w:rsidRPr="00AF5401" w:rsidRDefault="007E3B52" w:rsidP="00BA4445">
      <w:pPr>
        <w:pStyle w:val="ListParagraph"/>
        <w:numPr>
          <w:ilvl w:val="0"/>
          <w:numId w:val="33"/>
        </w:numPr>
        <w:ind w:left="0" w:firstLine="0"/>
        <w:jc w:val="both"/>
        <w:rPr>
          <w:rFonts w:ascii="Arial" w:hAnsi="Arial" w:cs="Arial"/>
        </w:rPr>
      </w:pPr>
      <w:r w:rsidRPr="00AF5401">
        <w:rPr>
          <w:rFonts w:ascii="Arial" w:hAnsi="Arial" w:cs="Arial"/>
        </w:rPr>
        <w:t>Implemented various string operator overloading functions to implement operator overloading concepts.</w:t>
      </w:r>
    </w:p>
    <w:p w14:paraId="262E01CB" w14:textId="17760CAE" w:rsidR="007E3B52" w:rsidRPr="00AF5401" w:rsidRDefault="007E3B52" w:rsidP="007562FD">
      <w:pPr>
        <w:pStyle w:val="ListParagraph"/>
        <w:numPr>
          <w:ilvl w:val="0"/>
          <w:numId w:val="33"/>
        </w:numPr>
        <w:ind w:left="0" w:firstLine="0"/>
        <w:jc w:val="both"/>
        <w:rPr>
          <w:rFonts w:ascii="Arial" w:hAnsi="Arial" w:cs="Arial"/>
        </w:rPr>
      </w:pPr>
      <w:r w:rsidRPr="00AF5401">
        <w:rPr>
          <w:rFonts w:ascii="Arial" w:hAnsi="Arial" w:cs="Arial"/>
        </w:rPr>
        <w:t xml:space="preserve">Learnt to implement various STL methods </w:t>
      </w:r>
      <w:r w:rsidR="007562FD" w:rsidRPr="00AF5401">
        <w:rPr>
          <w:rFonts w:ascii="Arial" w:hAnsi="Arial" w:cs="Arial"/>
        </w:rPr>
        <w:t>to perform operations and</w:t>
      </w:r>
      <w:r w:rsidRPr="00AF5401">
        <w:rPr>
          <w:rFonts w:ascii="Arial" w:hAnsi="Arial" w:cs="Arial"/>
        </w:rPr>
        <w:t xml:space="preserve"> iterator</w:t>
      </w:r>
      <w:r w:rsidR="007562FD" w:rsidRPr="00AF5401">
        <w:rPr>
          <w:rFonts w:ascii="Arial" w:hAnsi="Arial" w:cs="Arial"/>
        </w:rPr>
        <w:t>s</w:t>
      </w:r>
      <w:r w:rsidRPr="00AF5401">
        <w:rPr>
          <w:rFonts w:ascii="Arial" w:hAnsi="Arial" w:cs="Arial"/>
        </w:rPr>
        <w:t xml:space="preserve"> to traverse within a list or vector or any type of STL. </w:t>
      </w:r>
    </w:p>
    <w:p w14:paraId="4E078B0F" w14:textId="714CBACE" w:rsidR="007E3B52" w:rsidRPr="00AF5401" w:rsidRDefault="007562FD" w:rsidP="00BA4445">
      <w:pPr>
        <w:pStyle w:val="ListParagraph"/>
        <w:numPr>
          <w:ilvl w:val="0"/>
          <w:numId w:val="33"/>
        </w:numPr>
        <w:ind w:left="0" w:firstLine="0"/>
        <w:jc w:val="both"/>
        <w:rPr>
          <w:rFonts w:ascii="Arial" w:hAnsi="Arial" w:cs="Arial"/>
        </w:rPr>
      </w:pPr>
      <w:r w:rsidRPr="00AF5401">
        <w:rPr>
          <w:rFonts w:ascii="Arial" w:hAnsi="Arial" w:cs="Arial"/>
          <w:bCs/>
        </w:rPr>
        <w:t>Codes</w:t>
      </w:r>
      <w:r w:rsidR="007E3B52" w:rsidRPr="00AF5401">
        <w:rPr>
          <w:rFonts w:ascii="Arial" w:hAnsi="Arial" w:cs="Arial"/>
          <w:bCs/>
        </w:rPr>
        <w:t xml:space="preserve"> executed</w:t>
      </w:r>
      <w:r w:rsidR="007E3B52" w:rsidRPr="00AF5401">
        <w:rPr>
          <w:rFonts w:ascii="Arial" w:hAnsi="Arial" w:cs="Arial"/>
        </w:rPr>
        <w:t xml:space="preserve"> are – MySring operations, Library_Book using STL and test fixtures on account programs.</w:t>
      </w:r>
    </w:p>
    <w:p w14:paraId="5EF8C19B" w14:textId="77777777" w:rsidR="007E3B52" w:rsidRPr="00EE0054" w:rsidRDefault="007E3B52" w:rsidP="00BA4445">
      <w:pPr>
        <w:ind w:firstLine="0"/>
        <w:jc w:val="both"/>
        <w:rPr>
          <w:rFonts w:ascii="Arial" w:hAnsi="Arial" w:cs="Arial"/>
        </w:rPr>
      </w:pPr>
    </w:p>
    <w:p w14:paraId="7E4D4BB1" w14:textId="45F93CDD" w:rsidR="00C3711B" w:rsidRPr="00EE0054" w:rsidRDefault="00C3711B" w:rsidP="00BA4445">
      <w:pPr>
        <w:ind w:firstLine="0"/>
        <w:jc w:val="both"/>
        <w:rPr>
          <w:rFonts w:ascii="Arial" w:hAnsi="Arial" w:cs="Arial"/>
        </w:rPr>
      </w:pPr>
    </w:p>
    <w:p w14:paraId="05A0BC43" w14:textId="0B56A423" w:rsidR="000E3BA4" w:rsidRPr="00EE0054" w:rsidRDefault="000E3BA4" w:rsidP="00BA4445">
      <w:pPr>
        <w:ind w:firstLine="0"/>
        <w:jc w:val="both"/>
        <w:rPr>
          <w:rFonts w:ascii="Arial" w:hAnsi="Arial" w:cs="Arial"/>
        </w:rPr>
      </w:pPr>
    </w:p>
    <w:p w14:paraId="15E37902" w14:textId="607A6968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532A95AB" w14:textId="7233528A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35F275A3" w14:textId="109CB886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675FA912" w14:textId="009FBD9E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0B3A0070" w14:textId="44A1701B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00568C96" w14:textId="739A9BC3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0D566B7F" w14:textId="3878C483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0C17A9F6" w14:textId="48A32F4F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375ABD3F" w14:textId="507011DF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766A65DC" w14:textId="7B437A3B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66B516AD" w14:textId="117656BE" w:rsidR="00A92674" w:rsidRPr="00EE0054" w:rsidRDefault="00A92674" w:rsidP="00BA4445">
      <w:pPr>
        <w:ind w:firstLine="0"/>
        <w:jc w:val="both"/>
        <w:rPr>
          <w:rFonts w:ascii="Arial" w:hAnsi="Arial" w:cs="Arial"/>
        </w:rPr>
      </w:pPr>
    </w:p>
    <w:p w14:paraId="60593BFE" w14:textId="628B18B8" w:rsidR="000E3BA4" w:rsidRDefault="000E3BA4" w:rsidP="00BA4445">
      <w:pPr>
        <w:ind w:firstLine="0"/>
        <w:jc w:val="both"/>
        <w:rPr>
          <w:rFonts w:ascii="Arial" w:hAnsi="Arial" w:cs="Arial"/>
        </w:rPr>
      </w:pPr>
    </w:p>
    <w:p w14:paraId="3ED1A56D" w14:textId="77777777" w:rsidR="008F1078" w:rsidRDefault="008F1078" w:rsidP="00BA4445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22" w:name="_Toc59870431"/>
    </w:p>
    <w:p w14:paraId="7693AFA3" w14:textId="7D7CFBB7" w:rsidR="000E3BA4" w:rsidRPr="00EE0054" w:rsidRDefault="000E3BA4" w:rsidP="00BA4445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EE0054">
        <w:rPr>
          <w:rFonts w:ascii="Arial" w:hAnsi="Arial" w:cs="Arial"/>
          <w:sz w:val="28"/>
          <w:szCs w:val="28"/>
        </w:rPr>
        <w:t>References</w:t>
      </w:r>
      <w:bookmarkEnd w:id="22"/>
      <w:r w:rsidRPr="00EE0054">
        <w:rPr>
          <w:rFonts w:ascii="Arial" w:hAnsi="Arial" w:cs="Arial"/>
          <w:sz w:val="28"/>
          <w:szCs w:val="28"/>
        </w:rPr>
        <w:t xml:space="preserve"> </w:t>
      </w:r>
    </w:p>
    <w:p w14:paraId="6CACF3DA" w14:textId="0FF5D892" w:rsidR="00423694" w:rsidRPr="00EE0054" w:rsidRDefault="00423694" w:rsidP="00BA4445">
      <w:pPr>
        <w:ind w:firstLine="0"/>
        <w:jc w:val="both"/>
        <w:rPr>
          <w:rFonts w:ascii="Arial" w:hAnsi="Arial" w:cs="Arial"/>
        </w:rPr>
      </w:pPr>
    </w:p>
    <w:p w14:paraId="07D55A0D" w14:textId="4F009D37" w:rsidR="00AF5401" w:rsidRPr="00AF5401" w:rsidRDefault="00AF5401" w:rsidP="00BA4445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rFonts w:ascii="Arial" w:hAnsi="Arial" w:cs="Arial"/>
          <w:b/>
          <w:bCs/>
          <w:u w:val="single"/>
        </w:rPr>
      </w:pPr>
      <w:hyperlink r:id="rId16" w:history="1">
        <w:r w:rsidRPr="00614679">
          <w:rPr>
            <w:rStyle w:val="Hyperlink"/>
            <w:rFonts w:ascii="Arial" w:hAnsi="Arial" w:cs="Arial"/>
            <w:sz w:val="22"/>
            <w:szCs w:val="22"/>
          </w:rPr>
          <w:t>https://www.geeksforgeeks.org/map-associative-containers-the-c-standard-template-library-stl/</w:t>
        </w:r>
      </w:hyperlink>
    </w:p>
    <w:p w14:paraId="54E002C4" w14:textId="63540346" w:rsidR="00180376" w:rsidRPr="00180376" w:rsidRDefault="00180376" w:rsidP="00BA4445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rFonts w:ascii="Arial" w:hAnsi="Arial" w:cs="Arial"/>
          <w:b/>
          <w:bCs/>
          <w:u w:val="single"/>
        </w:rPr>
      </w:pPr>
      <w:hyperlink r:id="rId17" w:history="1">
        <w:r w:rsidRPr="00614679">
          <w:rPr>
            <w:rStyle w:val="Hyperlink"/>
            <w:rFonts w:ascii="Arial" w:hAnsi="Arial" w:cs="Arial"/>
            <w:sz w:val="22"/>
            <w:szCs w:val="22"/>
          </w:rPr>
          <w:t>https://www.geeksforgeeks.org/the-c-standard-template-library-stl/</w:t>
        </w:r>
      </w:hyperlink>
    </w:p>
    <w:p w14:paraId="768FDFB0" w14:textId="1ED76550" w:rsidR="00180376" w:rsidRPr="00180376" w:rsidRDefault="00180376" w:rsidP="00BA4445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rFonts w:ascii="Arial" w:hAnsi="Arial" w:cs="Arial"/>
          <w:b/>
          <w:bCs/>
          <w:u w:val="single"/>
        </w:rPr>
      </w:pPr>
      <w:hyperlink r:id="rId18" w:history="1">
        <w:r w:rsidRPr="00614679">
          <w:rPr>
            <w:rStyle w:val="Hyperlink"/>
            <w:rFonts w:ascii="Arial" w:hAnsi="Arial" w:cs="Arial"/>
            <w:sz w:val="22"/>
            <w:szCs w:val="22"/>
          </w:rPr>
          <w:t>https://www.learncpp.com/cpp-tutorial/template-classes/</w:t>
        </w:r>
      </w:hyperlink>
    </w:p>
    <w:p w14:paraId="7968D729" w14:textId="56362756" w:rsidR="00423694" w:rsidRPr="00462452" w:rsidRDefault="00816951" w:rsidP="00BA4445">
      <w:pPr>
        <w:pStyle w:val="Standard"/>
        <w:numPr>
          <w:ilvl w:val="0"/>
          <w:numId w:val="36"/>
        </w:numPr>
        <w:spacing w:before="114" w:after="114"/>
        <w:ind w:left="0" w:firstLine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hyperlink r:id="rId19" w:history="1">
        <w:r w:rsidR="00423694" w:rsidRPr="00462452">
          <w:rPr>
            <w:rStyle w:val="Hyperlink"/>
            <w:rFonts w:ascii="Arial" w:hAnsi="Arial" w:cs="Arial"/>
            <w:sz w:val="22"/>
            <w:szCs w:val="22"/>
          </w:rPr>
          <w:t>https://www.learncpp.com/cpp-tutorial/introduction-to-operator-overloading/</w:t>
        </w:r>
      </w:hyperlink>
    </w:p>
    <w:p w14:paraId="461339CE" w14:textId="77777777" w:rsidR="00423694" w:rsidRPr="00EE0054" w:rsidRDefault="00423694" w:rsidP="00BA4445">
      <w:pPr>
        <w:pStyle w:val="Standard"/>
        <w:spacing w:before="114" w:after="114"/>
        <w:jc w:val="both"/>
        <w:rPr>
          <w:rFonts w:ascii="Comic Sans MS" w:hAnsi="Comic Sans MS"/>
          <w:b/>
          <w:bCs/>
          <w:sz w:val="28"/>
          <w:szCs w:val="28"/>
        </w:rPr>
      </w:pPr>
    </w:p>
    <w:p w14:paraId="6582108F" w14:textId="77777777" w:rsidR="00423694" w:rsidRPr="00EE0054" w:rsidRDefault="00423694" w:rsidP="00BA4445">
      <w:pPr>
        <w:ind w:firstLine="0"/>
        <w:jc w:val="both"/>
        <w:rPr>
          <w:rFonts w:ascii="Comic Sans MS" w:hAnsi="Comic Sans MS"/>
        </w:rPr>
      </w:pPr>
    </w:p>
    <w:sectPr w:rsidR="00423694" w:rsidRPr="00EE0054" w:rsidSect="00015EE5">
      <w:headerReference w:type="default" r:id="rId20"/>
      <w:footerReference w:type="defaul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D1C6D" w14:textId="77777777" w:rsidR="00816951" w:rsidRDefault="00816951" w:rsidP="006A582B">
      <w:r>
        <w:separator/>
      </w:r>
    </w:p>
  </w:endnote>
  <w:endnote w:type="continuationSeparator" w:id="0">
    <w:p w14:paraId="4B0DE252" w14:textId="77777777" w:rsidR="00816951" w:rsidRDefault="00816951" w:rsidP="006A582B">
      <w:r>
        <w:continuationSeparator/>
      </w:r>
    </w:p>
  </w:endnote>
  <w:endnote w:type="continuationNotice" w:id="1">
    <w:p w14:paraId="78A0ED85" w14:textId="77777777" w:rsidR="00816951" w:rsidRDefault="008169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210FD5" w:rsidRDefault="00210FD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10FD5" w14:paraId="48DC9B57" w14:textId="77777777" w:rsidTr="00107955">
      <w:tc>
        <w:tcPr>
          <w:tcW w:w="3960" w:type="dxa"/>
        </w:tcPr>
        <w:p w14:paraId="3D71A2FD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14:paraId="48DC9B54" w14:textId="4BEF7BE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61103EB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14:paraId="48DC9B55" w14:textId="4B869BB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AD42E7F" w:rsidR="00210FD5" w:rsidRPr="006E044D" w:rsidRDefault="00210FD5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B24BD">
                    <w:rPr>
                      <w:b/>
                      <w:bCs/>
                      <w:noProof/>
                      <w:sz w:val="20"/>
                      <w:szCs w:val="20"/>
                    </w:rPr>
                    <w:t>8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B24BD">
                    <w:rPr>
                      <w:b/>
                      <w:bCs/>
                      <w:noProof/>
                      <w:sz w:val="20"/>
                      <w:szCs w:val="20"/>
                    </w:rPr>
                    <w:t>9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210FD5" w:rsidRPr="00B9435E" w:rsidRDefault="00210FD5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36DF9" w14:textId="77777777" w:rsidR="00816951" w:rsidRDefault="00816951" w:rsidP="006A582B">
      <w:r>
        <w:separator/>
      </w:r>
    </w:p>
  </w:footnote>
  <w:footnote w:type="continuationSeparator" w:id="0">
    <w:p w14:paraId="60B12D55" w14:textId="77777777" w:rsidR="00816951" w:rsidRDefault="00816951" w:rsidP="006A582B">
      <w:r>
        <w:continuationSeparator/>
      </w:r>
    </w:p>
  </w:footnote>
  <w:footnote w:type="continuationNotice" w:id="1">
    <w:p w14:paraId="0C2CD619" w14:textId="77777777" w:rsidR="00816951" w:rsidRDefault="008169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210FD5" w:rsidRPr="00DA17A9" w:rsidRDefault="00210FD5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10FD5" w14:paraId="48DC9B51" w14:textId="77777777" w:rsidTr="64142774">
      <w:tc>
        <w:tcPr>
          <w:tcW w:w="6768" w:type="dxa"/>
        </w:tcPr>
        <w:p w14:paraId="48DC9B4F" w14:textId="7FFC67E1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186621">
            <w:rPr>
              <w:rFonts w:ascii="Arial" w:hAnsi="Arial" w:cs="Arial"/>
              <w:sz w:val="20"/>
            </w:rPr>
            <w:t>Intermediate C++ and Testing</w:t>
          </w:r>
          <w:r>
            <w:rPr>
              <w:rFonts w:ascii="Arial" w:hAnsi="Arial" w:cs="Arial"/>
              <w:sz w:val="20"/>
            </w:rPr>
            <w:t xml:space="preserve">                                                                                     </w:t>
          </w:r>
        </w:p>
      </w:tc>
      <w:tc>
        <w:tcPr>
          <w:tcW w:w="2808" w:type="dxa"/>
        </w:tcPr>
        <w:p w14:paraId="48DC9B50" w14:textId="380BCC6E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00D554A0">
                <wp:extent cx="1181819" cy="278073"/>
                <wp:effectExtent l="0" t="0" r="0" b="825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805" cy="289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210FD5" w:rsidRPr="00DA17A9" w:rsidRDefault="00210FD5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0A6"/>
    <w:multiLevelType w:val="hybridMultilevel"/>
    <w:tmpl w:val="35EA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639"/>
    <w:multiLevelType w:val="multilevel"/>
    <w:tmpl w:val="89D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F3ACB"/>
    <w:multiLevelType w:val="hybridMultilevel"/>
    <w:tmpl w:val="6DE43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61293"/>
    <w:multiLevelType w:val="hybridMultilevel"/>
    <w:tmpl w:val="9FAACC88"/>
    <w:lvl w:ilvl="0" w:tplc="83641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2771C1F"/>
    <w:multiLevelType w:val="hybridMultilevel"/>
    <w:tmpl w:val="9194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606A"/>
    <w:multiLevelType w:val="hybridMultilevel"/>
    <w:tmpl w:val="517EC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3B03"/>
    <w:multiLevelType w:val="hybridMultilevel"/>
    <w:tmpl w:val="541E6738"/>
    <w:lvl w:ilvl="0" w:tplc="2A1CF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28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A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A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7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64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EF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71964"/>
    <w:multiLevelType w:val="hybridMultilevel"/>
    <w:tmpl w:val="7F403B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A355F"/>
    <w:multiLevelType w:val="hybridMultilevel"/>
    <w:tmpl w:val="8C94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F1693"/>
    <w:multiLevelType w:val="hybridMultilevel"/>
    <w:tmpl w:val="89980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2674A"/>
    <w:multiLevelType w:val="hybridMultilevel"/>
    <w:tmpl w:val="F3FC8D92"/>
    <w:lvl w:ilvl="0" w:tplc="5FC478D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C79A0"/>
    <w:multiLevelType w:val="hybridMultilevel"/>
    <w:tmpl w:val="6F5C91C2"/>
    <w:lvl w:ilvl="0" w:tplc="515E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EB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37EE"/>
    <w:multiLevelType w:val="hybridMultilevel"/>
    <w:tmpl w:val="BE985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A5B85"/>
    <w:multiLevelType w:val="hybridMultilevel"/>
    <w:tmpl w:val="A9A47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34EFA"/>
    <w:multiLevelType w:val="hybridMultilevel"/>
    <w:tmpl w:val="DD0C934E"/>
    <w:lvl w:ilvl="0" w:tplc="02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6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0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80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EE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A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D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08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F4F65"/>
    <w:multiLevelType w:val="hybridMultilevel"/>
    <w:tmpl w:val="95B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6EA5"/>
    <w:multiLevelType w:val="multilevel"/>
    <w:tmpl w:val="9CBC5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721498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21503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55075CE"/>
    <w:multiLevelType w:val="hybridMultilevel"/>
    <w:tmpl w:val="8146C3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CF121C"/>
    <w:multiLevelType w:val="hybridMultilevel"/>
    <w:tmpl w:val="93E65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B77EE"/>
    <w:multiLevelType w:val="hybridMultilevel"/>
    <w:tmpl w:val="54AC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94AE3"/>
    <w:multiLevelType w:val="hybridMultilevel"/>
    <w:tmpl w:val="74B00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E7CC7"/>
    <w:multiLevelType w:val="multilevel"/>
    <w:tmpl w:val="771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4A0438"/>
    <w:multiLevelType w:val="hybridMultilevel"/>
    <w:tmpl w:val="F3465320"/>
    <w:lvl w:ilvl="0" w:tplc="60A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A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2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7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4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84465"/>
    <w:multiLevelType w:val="multilevel"/>
    <w:tmpl w:val="142E97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AB42D2C"/>
    <w:multiLevelType w:val="hybridMultilevel"/>
    <w:tmpl w:val="301C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443E3"/>
    <w:multiLevelType w:val="hybridMultilevel"/>
    <w:tmpl w:val="1BD2B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359C4"/>
    <w:multiLevelType w:val="multilevel"/>
    <w:tmpl w:val="E39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8D2686"/>
    <w:multiLevelType w:val="hybridMultilevel"/>
    <w:tmpl w:val="2CAAD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1F61"/>
    <w:multiLevelType w:val="hybridMultilevel"/>
    <w:tmpl w:val="FF18CA5E"/>
    <w:lvl w:ilvl="0" w:tplc="264E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1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42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4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9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EC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770F3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B575AC"/>
    <w:multiLevelType w:val="hybridMultilevel"/>
    <w:tmpl w:val="0C4C05AE"/>
    <w:lvl w:ilvl="0" w:tplc="48B2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47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84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1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E375C"/>
    <w:multiLevelType w:val="multilevel"/>
    <w:tmpl w:val="189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23171"/>
    <w:multiLevelType w:val="multilevel"/>
    <w:tmpl w:val="0B4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838C5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1E2761A"/>
    <w:multiLevelType w:val="hybridMultilevel"/>
    <w:tmpl w:val="1FE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D7B4C"/>
    <w:multiLevelType w:val="multilevel"/>
    <w:tmpl w:val="D440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05490C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A53C9F"/>
    <w:multiLevelType w:val="multilevel"/>
    <w:tmpl w:val="D21A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987E20"/>
    <w:multiLevelType w:val="hybridMultilevel"/>
    <w:tmpl w:val="FA261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A06DC"/>
    <w:multiLevelType w:val="hybridMultilevel"/>
    <w:tmpl w:val="EE0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F2582"/>
    <w:multiLevelType w:val="hybridMultilevel"/>
    <w:tmpl w:val="5F501874"/>
    <w:lvl w:ilvl="0" w:tplc="665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2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0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0A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4A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31D69"/>
    <w:multiLevelType w:val="multilevel"/>
    <w:tmpl w:val="DCF064D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7A1017C5"/>
    <w:multiLevelType w:val="multilevel"/>
    <w:tmpl w:val="4C3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5"/>
  </w:num>
  <w:num w:numId="4">
    <w:abstractNumId w:val="12"/>
  </w:num>
  <w:num w:numId="5">
    <w:abstractNumId w:val="43"/>
  </w:num>
  <w:num w:numId="6">
    <w:abstractNumId w:val="33"/>
  </w:num>
  <w:num w:numId="7">
    <w:abstractNumId w:val="15"/>
  </w:num>
  <w:num w:numId="8">
    <w:abstractNumId w:val="7"/>
  </w:num>
  <w:num w:numId="9">
    <w:abstractNumId w:val="1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</w:num>
  <w:num w:numId="15">
    <w:abstractNumId w:val="27"/>
  </w:num>
  <w:num w:numId="16">
    <w:abstractNumId w:val="36"/>
  </w:num>
  <w:num w:numId="17">
    <w:abstractNumId w:val="26"/>
  </w:num>
  <w:num w:numId="18">
    <w:abstractNumId w:val="19"/>
  </w:num>
  <w:num w:numId="19">
    <w:abstractNumId w:val="11"/>
  </w:num>
  <w:num w:numId="20">
    <w:abstractNumId w:val="0"/>
  </w:num>
  <w:num w:numId="21">
    <w:abstractNumId w:val="24"/>
  </w:num>
  <w:num w:numId="22">
    <w:abstractNumId w:val="38"/>
  </w:num>
  <w:num w:numId="23">
    <w:abstractNumId w:val="18"/>
  </w:num>
  <w:num w:numId="24">
    <w:abstractNumId w:val="4"/>
  </w:num>
  <w:num w:numId="25">
    <w:abstractNumId w:val="39"/>
  </w:num>
  <w:num w:numId="26">
    <w:abstractNumId w:val="37"/>
  </w:num>
  <w:num w:numId="27">
    <w:abstractNumId w:val="16"/>
  </w:num>
  <w:num w:numId="28">
    <w:abstractNumId w:val="32"/>
  </w:num>
  <w:num w:numId="29">
    <w:abstractNumId w:val="34"/>
  </w:num>
  <w:num w:numId="30">
    <w:abstractNumId w:val="45"/>
  </w:num>
  <w:num w:numId="31">
    <w:abstractNumId w:val="35"/>
  </w:num>
  <w:num w:numId="32">
    <w:abstractNumId w:val="42"/>
  </w:num>
  <w:num w:numId="33">
    <w:abstractNumId w:val="23"/>
  </w:num>
  <w:num w:numId="34">
    <w:abstractNumId w:val="3"/>
  </w:num>
  <w:num w:numId="35">
    <w:abstractNumId w:val="22"/>
  </w:num>
  <w:num w:numId="36">
    <w:abstractNumId w:val="44"/>
  </w:num>
  <w:num w:numId="37">
    <w:abstractNumId w:val="40"/>
  </w:num>
  <w:num w:numId="38">
    <w:abstractNumId w:val="1"/>
  </w:num>
  <w:num w:numId="39">
    <w:abstractNumId w:val="20"/>
  </w:num>
  <w:num w:numId="40">
    <w:abstractNumId w:val="8"/>
  </w:num>
  <w:num w:numId="41">
    <w:abstractNumId w:val="29"/>
  </w:num>
  <w:num w:numId="42">
    <w:abstractNumId w:val="30"/>
  </w:num>
  <w:num w:numId="43">
    <w:abstractNumId w:val="14"/>
  </w:num>
  <w:num w:numId="44">
    <w:abstractNumId w:val="9"/>
  </w:num>
  <w:num w:numId="45">
    <w:abstractNumId w:val="13"/>
  </w:num>
  <w:num w:numId="46">
    <w:abstractNumId w:val="2"/>
  </w:num>
  <w:num w:numId="47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314"/>
    <w:rsid w:val="00040A59"/>
    <w:rsid w:val="0004255F"/>
    <w:rsid w:val="000434B8"/>
    <w:rsid w:val="000437CB"/>
    <w:rsid w:val="00043A61"/>
    <w:rsid w:val="00044F0B"/>
    <w:rsid w:val="00046FF4"/>
    <w:rsid w:val="00050928"/>
    <w:rsid w:val="00051E55"/>
    <w:rsid w:val="0005219C"/>
    <w:rsid w:val="00053C2C"/>
    <w:rsid w:val="00053F80"/>
    <w:rsid w:val="000551F2"/>
    <w:rsid w:val="000558E3"/>
    <w:rsid w:val="00061B0C"/>
    <w:rsid w:val="00063244"/>
    <w:rsid w:val="000649BA"/>
    <w:rsid w:val="00064F75"/>
    <w:rsid w:val="00065DA8"/>
    <w:rsid w:val="0006602B"/>
    <w:rsid w:val="0006624D"/>
    <w:rsid w:val="000701FB"/>
    <w:rsid w:val="00072543"/>
    <w:rsid w:val="00075258"/>
    <w:rsid w:val="00077AEC"/>
    <w:rsid w:val="00081B3C"/>
    <w:rsid w:val="0008280A"/>
    <w:rsid w:val="0009037E"/>
    <w:rsid w:val="00094E8E"/>
    <w:rsid w:val="00096B20"/>
    <w:rsid w:val="000973A5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0683"/>
    <w:rsid w:val="000C1011"/>
    <w:rsid w:val="000C5288"/>
    <w:rsid w:val="000C6D62"/>
    <w:rsid w:val="000D1695"/>
    <w:rsid w:val="000D21A8"/>
    <w:rsid w:val="000D48BA"/>
    <w:rsid w:val="000D706F"/>
    <w:rsid w:val="000E2419"/>
    <w:rsid w:val="000E3BA4"/>
    <w:rsid w:val="000E4964"/>
    <w:rsid w:val="000E54BD"/>
    <w:rsid w:val="000E5F1B"/>
    <w:rsid w:val="000E64CF"/>
    <w:rsid w:val="000E7CFC"/>
    <w:rsid w:val="000F02B2"/>
    <w:rsid w:val="000F5BA0"/>
    <w:rsid w:val="000F6B65"/>
    <w:rsid w:val="0010685E"/>
    <w:rsid w:val="00106B71"/>
    <w:rsid w:val="00107955"/>
    <w:rsid w:val="00111EC9"/>
    <w:rsid w:val="001129AE"/>
    <w:rsid w:val="00115DFA"/>
    <w:rsid w:val="0012167E"/>
    <w:rsid w:val="001221ED"/>
    <w:rsid w:val="00122C9C"/>
    <w:rsid w:val="00125753"/>
    <w:rsid w:val="00127B90"/>
    <w:rsid w:val="00131919"/>
    <w:rsid w:val="001324C8"/>
    <w:rsid w:val="00136F63"/>
    <w:rsid w:val="001413BA"/>
    <w:rsid w:val="00142718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376"/>
    <w:rsid w:val="001805B5"/>
    <w:rsid w:val="00181540"/>
    <w:rsid w:val="001827BC"/>
    <w:rsid w:val="00182CF7"/>
    <w:rsid w:val="00185CE9"/>
    <w:rsid w:val="00186621"/>
    <w:rsid w:val="00186AB4"/>
    <w:rsid w:val="00187714"/>
    <w:rsid w:val="00187971"/>
    <w:rsid w:val="00190808"/>
    <w:rsid w:val="0019199B"/>
    <w:rsid w:val="001923F2"/>
    <w:rsid w:val="001941FF"/>
    <w:rsid w:val="00195444"/>
    <w:rsid w:val="001A1F50"/>
    <w:rsid w:val="001A222E"/>
    <w:rsid w:val="001A2FF7"/>
    <w:rsid w:val="001A342E"/>
    <w:rsid w:val="001A4E60"/>
    <w:rsid w:val="001A6C25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3DC5"/>
    <w:rsid w:val="001C658C"/>
    <w:rsid w:val="001C7B91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0FD5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4746"/>
    <w:rsid w:val="00245837"/>
    <w:rsid w:val="00246592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2EB0"/>
    <w:rsid w:val="002834F3"/>
    <w:rsid w:val="00283BE8"/>
    <w:rsid w:val="00285077"/>
    <w:rsid w:val="00285828"/>
    <w:rsid w:val="00286099"/>
    <w:rsid w:val="00286315"/>
    <w:rsid w:val="00286B12"/>
    <w:rsid w:val="002901EE"/>
    <w:rsid w:val="00291F83"/>
    <w:rsid w:val="00292381"/>
    <w:rsid w:val="00292D40"/>
    <w:rsid w:val="0029552E"/>
    <w:rsid w:val="002979C3"/>
    <w:rsid w:val="002A1331"/>
    <w:rsid w:val="002A220C"/>
    <w:rsid w:val="002A4215"/>
    <w:rsid w:val="002A489F"/>
    <w:rsid w:val="002A4E7E"/>
    <w:rsid w:val="002B3236"/>
    <w:rsid w:val="002B413A"/>
    <w:rsid w:val="002B4CAC"/>
    <w:rsid w:val="002C094F"/>
    <w:rsid w:val="002C17E6"/>
    <w:rsid w:val="002C32FB"/>
    <w:rsid w:val="002C3F89"/>
    <w:rsid w:val="002C4810"/>
    <w:rsid w:val="002C6B5D"/>
    <w:rsid w:val="002D149C"/>
    <w:rsid w:val="002D1F12"/>
    <w:rsid w:val="002D2616"/>
    <w:rsid w:val="002D41DD"/>
    <w:rsid w:val="002D56C6"/>
    <w:rsid w:val="002D62F1"/>
    <w:rsid w:val="002D7552"/>
    <w:rsid w:val="002E153A"/>
    <w:rsid w:val="002E1C68"/>
    <w:rsid w:val="002E3919"/>
    <w:rsid w:val="002E4413"/>
    <w:rsid w:val="002E7186"/>
    <w:rsid w:val="002E7F53"/>
    <w:rsid w:val="002E7F59"/>
    <w:rsid w:val="002F1384"/>
    <w:rsid w:val="002F1680"/>
    <w:rsid w:val="002F2222"/>
    <w:rsid w:val="002F434D"/>
    <w:rsid w:val="002F450C"/>
    <w:rsid w:val="002F5DD9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4B8A"/>
    <w:rsid w:val="0034212F"/>
    <w:rsid w:val="003429B5"/>
    <w:rsid w:val="003431C0"/>
    <w:rsid w:val="003448EA"/>
    <w:rsid w:val="0034540B"/>
    <w:rsid w:val="00347037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1488"/>
    <w:rsid w:val="003724F8"/>
    <w:rsid w:val="00372578"/>
    <w:rsid w:val="003733FD"/>
    <w:rsid w:val="00374EAD"/>
    <w:rsid w:val="00375EC5"/>
    <w:rsid w:val="00381156"/>
    <w:rsid w:val="003832DD"/>
    <w:rsid w:val="00385D1F"/>
    <w:rsid w:val="0038692A"/>
    <w:rsid w:val="00386E4B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30F9"/>
    <w:rsid w:val="003C4A6B"/>
    <w:rsid w:val="003C596A"/>
    <w:rsid w:val="003C5E4C"/>
    <w:rsid w:val="003C6BB2"/>
    <w:rsid w:val="003D0B05"/>
    <w:rsid w:val="003D255C"/>
    <w:rsid w:val="003D43AA"/>
    <w:rsid w:val="003D46E9"/>
    <w:rsid w:val="003D4BA6"/>
    <w:rsid w:val="003E1888"/>
    <w:rsid w:val="003E19FF"/>
    <w:rsid w:val="003E280F"/>
    <w:rsid w:val="003E457D"/>
    <w:rsid w:val="003E7176"/>
    <w:rsid w:val="003F1995"/>
    <w:rsid w:val="003F61ED"/>
    <w:rsid w:val="00401194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694"/>
    <w:rsid w:val="0042380C"/>
    <w:rsid w:val="00424041"/>
    <w:rsid w:val="00424942"/>
    <w:rsid w:val="00425CC6"/>
    <w:rsid w:val="00431687"/>
    <w:rsid w:val="004328F5"/>
    <w:rsid w:val="00432EE2"/>
    <w:rsid w:val="0043372D"/>
    <w:rsid w:val="00433AF0"/>
    <w:rsid w:val="00437CF4"/>
    <w:rsid w:val="004413FB"/>
    <w:rsid w:val="00441670"/>
    <w:rsid w:val="00442332"/>
    <w:rsid w:val="00443173"/>
    <w:rsid w:val="0044349B"/>
    <w:rsid w:val="00444837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2452"/>
    <w:rsid w:val="0046473F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1F28"/>
    <w:rsid w:val="004A30C8"/>
    <w:rsid w:val="004A381A"/>
    <w:rsid w:val="004A394F"/>
    <w:rsid w:val="004A4827"/>
    <w:rsid w:val="004A5DDE"/>
    <w:rsid w:val="004B0518"/>
    <w:rsid w:val="004B2FAB"/>
    <w:rsid w:val="004B3AEE"/>
    <w:rsid w:val="004B3DD8"/>
    <w:rsid w:val="004B6CE3"/>
    <w:rsid w:val="004B6FC6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24E6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C71"/>
    <w:rsid w:val="004F3FBF"/>
    <w:rsid w:val="0050041A"/>
    <w:rsid w:val="005004D3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3B2C"/>
    <w:rsid w:val="005249E0"/>
    <w:rsid w:val="00524F1A"/>
    <w:rsid w:val="00525DD8"/>
    <w:rsid w:val="00525F27"/>
    <w:rsid w:val="005263D6"/>
    <w:rsid w:val="0052788C"/>
    <w:rsid w:val="00533266"/>
    <w:rsid w:val="00535DF3"/>
    <w:rsid w:val="0054107D"/>
    <w:rsid w:val="00541EB1"/>
    <w:rsid w:val="00542021"/>
    <w:rsid w:val="00544B68"/>
    <w:rsid w:val="00545F06"/>
    <w:rsid w:val="00551098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0703"/>
    <w:rsid w:val="005A1B63"/>
    <w:rsid w:val="005A21F4"/>
    <w:rsid w:val="005A2242"/>
    <w:rsid w:val="005A2713"/>
    <w:rsid w:val="005A67FB"/>
    <w:rsid w:val="005A690B"/>
    <w:rsid w:val="005A6A8A"/>
    <w:rsid w:val="005A6C5B"/>
    <w:rsid w:val="005B0036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64D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2828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0EAA"/>
    <w:rsid w:val="006C7993"/>
    <w:rsid w:val="006D034E"/>
    <w:rsid w:val="006D09AF"/>
    <w:rsid w:val="006D0D12"/>
    <w:rsid w:val="006D28BC"/>
    <w:rsid w:val="006D4C6C"/>
    <w:rsid w:val="006D5B0F"/>
    <w:rsid w:val="006D692C"/>
    <w:rsid w:val="006E044D"/>
    <w:rsid w:val="006E1234"/>
    <w:rsid w:val="006E2ABE"/>
    <w:rsid w:val="006E2CBC"/>
    <w:rsid w:val="006E4771"/>
    <w:rsid w:val="006E5294"/>
    <w:rsid w:val="006F074E"/>
    <w:rsid w:val="006F1A80"/>
    <w:rsid w:val="006F295F"/>
    <w:rsid w:val="006F3721"/>
    <w:rsid w:val="006F5C74"/>
    <w:rsid w:val="006F64B6"/>
    <w:rsid w:val="00700E98"/>
    <w:rsid w:val="007014C0"/>
    <w:rsid w:val="00701C0A"/>
    <w:rsid w:val="00703D2F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49C"/>
    <w:rsid w:val="00717F4D"/>
    <w:rsid w:val="0072033B"/>
    <w:rsid w:val="00721182"/>
    <w:rsid w:val="007226AE"/>
    <w:rsid w:val="00722D8B"/>
    <w:rsid w:val="0072552D"/>
    <w:rsid w:val="007270F7"/>
    <w:rsid w:val="007315B5"/>
    <w:rsid w:val="00731C68"/>
    <w:rsid w:val="00732C9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431A"/>
    <w:rsid w:val="00754CC4"/>
    <w:rsid w:val="007562FD"/>
    <w:rsid w:val="00756557"/>
    <w:rsid w:val="00756588"/>
    <w:rsid w:val="007579AF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76A8F"/>
    <w:rsid w:val="00782CB9"/>
    <w:rsid w:val="00790EC1"/>
    <w:rsid w:val="0079137F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3E07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5BC"/>
    <w:rsid w:val="007E09C8"/>
    <w:rsid w:val="007E264B"/>
    <w:rsid w:val="007E350B"/>
    <w:rsid w:val="007E3B52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37DE"/>
    <w:rsid w:val="008143C2"/>
    <w:rsid w:val="00814D3F"/>
    <w:rsid w:val="008156D8"/>
    <w:rsid w:val="00816951"/>
    <w:rsid w:val="00817E57"/>
    <w:rsid w:val="00821D29"/>
    <w:rsid w:val="00825DA2"/>
    <w:rsid w:val="008269B5"/>
    <w:rsid w:val="008307EE"/>
    <w:rsid w:val="0083295F"/>
    <w:rsid w:val="00837AAE"/>
    <w:rsid w:val="00837B36"/>
    <w:rsid w:val="00837D9E"/>
    <w:rsid w:val="0084424C"/>
    <w:rsid w:val="0084617E"/>
    <w:rsid w:val="00846574"/>
    <w:rsid w:val="008470E1"/>
    <w:rsid w:val="008475DD"/>
    <w:rsid w:val="00851631"/>
    <w:rsid w:val="008536A8"/>
    <w:rsid w:val="00854F2C"/>
    <w:rsid w:val="00856826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77CA8"/>
    <w:rsid w:val="008871F2"/>
    <w:rsid w:val="00890098"/>
    <w:rsid w:val="00891034"/>
    <w:rsid w:val="008910CF"/>
    <w:rsid w:val="00892B67"/>
    <w:rsid w:val="00892FF4"/>
    <w:rsid w:val="008957D4"/>
    <w:rsid w:val="00897BC4"/>
    <w:rsid w:val="008A3B1C"/>
    <w:rsid w:val="008A4442"/>
    <w:rsid w:val="008A67D4"/>
    <w:rsid w:val="008A6CDE"/>
    <w:rsid w:val="008A7C5F"/>
    <w:rsid w:val="008B104A"/>
    <w:rsid w:val="008B327D"/>
    <w:rsid w:val="008B4EB4"/>
    <w:rsid w:val="008B5815"/>
    <w:rsid w:val="008B76F9"/>
    <w:rsid w:val="008B7D6E"/>
    <w:rsid w:val="008C02E0"/>
    <w:rsid w:val="008C1C50"/>
    <w:rsid w:val="008C460B"/>
    <w:rsid w:val="008C4D79"/>
    <w:rsid w:val="008C60A9"/>
    <w:rsid w:val="008C6313"/>
    <w:rsid w:val="008C72E6"/>
    <w:rsid w:val="008D2760"/>
    <w:rsid w:val="008D3993"/>
    <w:rsid w:val="008D47E9"/>
    <w:rsid w:val="008D68CE"/>
    <w:rsid w:val="008D7F8B"/>
    <w:rsid w:val="008E067C"/>
    <w:rsid w:val="008E3664"/>
    <w:rsid w:val="008E4452"/>
    <w:rsid w:val="008F1078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404A"/>
    <w:rsid w:val="009262C3"/>
    <w:rsid w:val="00926991"/>
    <w:rsid w:val="009279D8"/>
    <w:rsid w:val="00931E94"/>
    <w:rsid w:val="009321A3"/>
    <w:rsid w:val="00934622"/>
    <w:rsid w:val="00934AB0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1989"/>
    <w:rsid w:val="00963DA6"/>
    <w:rsid w:val="0096580C"/>
    <w:rsid w:val="00965B90"/>
    <w:rsid w:val="009669AB"/>
    <w:rsid w:val="00967644"/>
    <w:rsid w:val="009676A3"/>
    <w:rsid w:val="00974EDE"/>
    <w:rsid w:val="009756E9"/>
    <w:rsid w:val="00981191"/>
    <w:rsid w:val="00985847"/>
    <w:rsid w:val="009904BB"/>
    <w:rsid w:val="009909BF"/>
    <w:rsid w:val="00993875"/>
    <w:rsid w:val="00995956"/>
    <w:rsid w:val="00997756"/>
    <w:rsid w:val="009A06E3"/>
    <w:rsid w:val="009A0D0B"/>
    <w:rsid w:val="009A58B8"/>
    <w:rsid w:val="009B094B"/>
    <w:rsid w:val="009B24BD"/>
    <w:rsid w:val="009B2A69"/>
    <w:rsid w:val="009B3953"/>
    <w:rsid w:val="009B4807"/>
    <w:rsid w:val="009B52D1"/>
    <w:rsid w:val="009C2F21"/>
    <w:rsid w:val="009C36B5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05B"/>
    <w:rsid w:val="009F23CD"/>
    <w:rsid w:val="009F2EBC"/>
    <w:rsid w:val="009F3E33"/>
    <w:rsid w:val="009F4BF8"/>
    <w:rsid w:val="009F7033"/>
    <w:rsid w:val="00A00D95"/>
    <w:rsid w:val="00A02ECD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912"/>
    <w:rsid w:val="00A24D92"/>
    <w:rsid w:val="00A31F80"/>
    <w:rsid w:val="00A3376A"/>
    <w:rsid w:val="00A340AD"/>
    <w:rsid w:val="00A34658"/>
    <w:rsid w:val="00A34FDD"/>
    <w:rsid w:val="00A3538E"/>
    <w:rsid w:val="00A35A10"/>
    <w:rsid w:val="00A35C71"/>
    <w:rsid w:val="00A4038A"/>
    <w:rsid w:val="00A44E1B"/>
    <w:rsid w:val="00A52011"/>
    <w:rsid w:val="00A5476C"/>
    <w:rsid w:val="00A60155"/>
    <w:rsid w:val="00A60B50"/>
    <w:rsid w:val="00A61302"/>
    <w:rsid w:val="00A61B09"/>
    <w:rsid w:val="00A61FEF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2674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3AA"/>
    <w:rsid w:val="00AD4BE9"/>
    <w:rsid w:val="00AD504B"/>
    <w:rsid w:val="00AD7647"/>
    <w:rsid w:val="00AE52EB"/>
    <w:rsid w:val="00AF174E"/>
    <w:rsid w:val="00AF1DB9"/>
    <w:rsid w:val="00AF22E2"/>
    <w:rsid w:val="00AF5401"/>
    <w:rsid w:val="00AF60FE"/>
    <w:rsid w:val="00AF6831"/>
    <w:rsid w:val="00B04442"/>
    <w:rsid w:val="00B04BF6"/>
    <w:rsid w:val="00B11411"/>
    <w:rsid w:val="00B11B50"/>
    <w:rsid w:val="00B121A7"/>
    <w:rsid w:val="00B15B06"/>
    <w:rsid w:val="00B2024F"/>
    <w:rsid w:val="00B202AC"/>
    <w:rsid w:val="00B20D8C"/>
    <w:rsid w:val="00B20E47"/>
    <w:rsid w:val="00B220E2"/>
    <w:rsid w:val="00B23F0B"/>
    <w:rsid w:val="00B241F9"/>
    <w:rsid w:val="00B274A2"/>
    <w:rsid w:val="00B30D56"/>
    <w:rsid w:val="00B36CDF"/>
    <w:rsid w:val="00B40738"/>
    <w:rsid w:val="00B417CC"/>
    <w:rsid w:val="00B41E75"/>
    <w:rsid w:val="00B42F99"/>
    <w:rsid w:val="00B4617B"/>
    <w:rsid w:val="00B462AA"/>
    <w:rsid w:val="00B47E0B"/>
    <w:rsid w:val="00B505F4"/>
    <w:rsid w:val="00B5485F"/>
    <w:rsid w:val="00B54AC2"/>
    <w:rsid w:val="00B55356"/>
    <w:rsid w:val="00B554C7"/>
    <w:rsid w:val="00B55C13"/>
    <w:rsid w:val="00B57317"/>
    <w:rsid w:val="00B577D8"/>
    <w:rsid w:val="00B60E38"/>
    <w:rsid w:val="00B6288C"/>
    <w:rsid w:val="00B6382D"/>
    <w:rsid w:val="00B64F0A"/>
    <w:rsid w:val="00B6533B"/>
    <w:rsid w:val="00B66BCA"/>
    <w:rsid w:val="00B670E9"/>
    <w:rsid w:val="00B7296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445"/>
    <w:rsid w:val="00BA509A"/>
    <w:rsid w:val="00BA6D33"/>
    <w:rsid w:val="00BB0005"/>
    <w:rsid w:val="00BB5B4B"/>
    <w:rsid w:val="00BB6025"/>
    <w:rsid w:val="00BB63AC"/>
    <w:rsid w:val="00BB7AB2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34F0"/>
    <w:rsid w:val="00BE4247"/>
    <w:rsid w:val="00BE4A22"/>
    <w:rsid w:val="00BE5292"/>
    <w:rsid w:val="00BE5566"/>
    <w:rsid w:val="00BE7A04"/>
    <w:rsid w:val="00BF16EB"/>
    <w:rsid w:val="00BF4534"/>
    <w:rsid w:val="00BF45F0"/>
    <w:rsid w:val="00BF6B9F"/>
    <w:rsid w:val="00BF6E3A"/>
    <w:rsid w:val="00BF6F44"/>
    <w:rsid w:val="00BF7938"/>
    <w:rsid w:val="00BF7CE1"/>
    <w:rsid w:val="00C02335"/>
    <w:rsid w:val="00C02D5E"/>
    <w:rsid w:val="00C041E8"/>
    <w:rsid w:val="00C06A7E"/>
    <w:rsid w:val="00C1147E"/>
    <w:rsid w:val="00C135DC"/>
    <w:rsid w:val="00C17466"/>
    <w:rsid w:val="00C21D83"/>
    <w:rsid w:val="00C24323"/>
    <w:rsid w:val="00C2448A"/>
    <w:rsid w:val="00C24EB3"/>
    <w:rsid w:val="00C25C44"/>
    <w:rsid w:val="00C272E4"/>
    <w:rsid w:val="00C30E11"/>
    <w:rsid w:val="00C3711B"/>
    <w:rsid w:val="00C41774"/>
    <w:rsid w:val="00C44765"/>
    <w:rsid w:val="00C46F2B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263"/>
    <w:rsid w:val="00C665B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1419"/>
    <w:rsid w:val="00CA24FC"/>
    <w:rsid w:val="00CA3E58"/>
    <w:rsid w:val="00CA587A"/>
    <w:rsid w:val="00CA5AB3"/>
    <w:rsid w:val="00CA694F"/>
    <w:rsid w:val="00CA765F"/>
    <w:rsid w:val="00CB1AC8"/>
    <w:rsid w:val="00CB1D5A"/>
    <w:rsid w:val="00CB311E"/>
    <w:rsid w:val="00CB4E59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218C"/>
    <w:rsid w:val="00CD4681"/>
    <w:rsid w:val="00CD5FF0"/>
    <w:rsid w:val="00CD645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460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879E3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2E55"/>
    <w:rsid w:val="00DB5627"/>
    <w:rsid w:val="00DB5CD4"/>
    <w:rsid w:val="00DB5DE8"/>
    <w:rsid w:val="00DB65E5"/>
    <w:rsid w:val="00DC0DC6"/>
    <w:rsid w:val="00DC2365"/>
    <w:rsid w:val="00DC4850"/>
    <w:rsid w:val="00DC5BD5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5D5D"/>
    <w:rsid w:val="00E06F69"/>
    <w:rsid w:val="00E13DBF"/>
    <w:rsid w:val="00E164ED"/>
    <w:rsid w:val="00E171C0"/>
    <w:rsid w:val="00E21668"/>
    <w:rsid w:val="00E26477"/>
    <w:rsid w:val="00E2725E"/>
    <w:rsid w:val="00E31F56"/>
    <w:rsid w:val="00E34A8E"/>
    <w:rsid w:val="00E37F3D"/>
    <w:rsid w:val="00E37F52"/>
    <w:rsid w:val="00E41425"/>
    <w:rsid w:val="00E42202"/>
    <w:rsid w:val="00E43A57"/>
    <w:rsid w:val="00E47301"/>
    <w:rsid w:val="00E52389"/>
    <w:rsid w:val="00E523BE"/>
    <w:rsid w:val="00E5457B"/>
    <w:rsid w:val="00E57C01"/>
    <w:rsid w:val="00E622EE"/>
    <w:rsid w:val="00E6232C"/>
    <w:rsid w:val="00E62AB2"/>
    <w:rsid w:val="00E62D5B"/>
    <w:rsid w:val="00E65BF9"/>
    <w:rsid w:val="00E727E6"/>
    <w:rsid w:val="00E72C58"/>
    <w:rsid w:val="00E746AA"/>
    <w:rsid w:val="00E75678"/>
    <w:rsid w:val="00E76E32"/>
    <w:rsid w:val="00E770B6"/>
    <w:rsid w:val="00E77E24"/>
    <w:rsid w:val="00E85E8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14EF"/>
    <w:rsid w:val="00EB4571"/>
    <w:rsid w:val="00EB4A8C"/>
    <w:rsid w:val="00EB505C"/>
    <w:rsid w:val="00EB53D9"/>
    <w:rsid w:val="00EB7BDB"/>
    <w:rsid w:val="00EC1144"/>
    <w:rsid w:val="00EC1A63"/>
    <w:rsid w:val="00EC2EFD"/>
    <w:rsid w:val="00EC67F3"/>
    <w:rsid w:val="00ED0B35"/>
    <w:rsid w:val="00ED0BB1"/>
    <w:rsid w:val="00ED3995"/>
    <w:rsid w:val="00ED3E7F"/>
    <w:rsid w:val="00ED6C57"/>
    <w:rsid w:val="00ED7DF7"/>
    <w:rsid w:val="00EE0054"/>
    <w:rsid w:val="00EE0DC0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15E1"/>
    <w:rsid w:val="00F12607"/>
    <w:rsid w:val="00F15F70"/>
    <w:rsid w:val="00F17595"/>
    <w:rsid w:val="00F17D90"/>
    <w:rsid w:val="00F20BFE"/>
    <w:rsid w:val="00F210A0"/>
    <w:rsid w:val="00F227A1"/>
    <w:rsid w:val="00F275BB"/>
    <w:rsid w:val="00F300C8"/>
    <w:rsid w:val="00F3564E"/>
    <w:rsid w:val="00F36BBE"/>
    <w:rsid w:val="00F424D5"/>
    <w:rsid w:val="00F448EB"/>
    <w:rsid w:val="00F46D3F"/>
    <w:rsid w:val="00F475CD"/>
    <w:rsid w:val="00F5137A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67DF2"/>
    <w:rsid w:val="00F710C6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A760C"/>
    <w:rsid w:val="00FB38C8"/>
    <w:rsid w:val="00FB3B79"/>
    <w:rsid w:val="00FB4A97"/>
    <w:rsid w:val="00FB553F"/>
    <w:rsid w:val="00FB5947"/>
    <w:rsid w:val="00FB649C"/>
    <w:rsid w:val="00FC0D4F"/>
    <w:rsid w:val="00FC0E65"/>
    <w:rsid w:val="00FC1466"/>
    <w:rsid w:val="00FC1B39"/>
    <w:rsid w:val="00FC3124"/>
    <w:rsid w:val="00FC5C70"/>
    <w:rsid w:val="00FC6980"/>
    <w:rsid w:val="00FC72E6"/>
    <w:rsid w:val="00FC7360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D22"/>
    <w:rsid w:val="00FF2FD0"/>
    <w:rsid w:val="00FF51F1"/>
    <w:rsid w:val="00FF6306"/>
    <w:rsid w:val="6414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94A0699E-B493-41A9-9026-FCB20613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FC0E65"/>
    <w:pPr>
      <w:tabs>
        <w:tab w:val="left" w:pos="880"/>
        <w:tab w:val="right" w:leader="dot" w:pos="10160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A1331"/>
    <w:pPr>
      <w:tabs>
        <w:tab w:val="left" w:pos="1100"/>
        <w:tab w:val="right" w:leader="dot" w:pos="10160"/>
      </w:tabs>
      <w:ind w:firstLine="0"/>
    </w:pPr>
    <w:rPr>
      <w:rFonts w:ascii="Times New Roman" w:hAnsi="Times New Roman"/>
      <w:b/>
      <w:bCs/>
      <w:smallCaps/>
      <w:noProof/>
      <w:sz w:val="24"/>
      <w:szCs w:val="24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Mention2">
    <w:name w:val="Mention2"/>
    <w:basedOn w:val="DefaultParagraphFont"/>
    <w:uiPriority w:val="99"/>
    <w:semiHidden/>
    <w:unhideWhenUsed/>
    <w:rsid w:val="00DC2365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8957D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72969"/>
  </w:style>
  <w:style w:type="character" w:customStyle="1" w:styleId="pl-smi">
    <w:name w:val="pl-smi"/>
    <w:basedOn w:val="DefaultParagraphFont"/>
    <w:rsid w:val="00B72969"/>
  </w:style>
  <w:style w:type="character" w:customStyle="1" w:styleId="pl-cce">
    <w:name w:val="pl-cce"/>
    <w:basedOn w:val="DefaultParagraphFont"/>
    <w:rsid w:val="00B72969"/>
  </w:style>
  <w:style w:type="character" w:customStyle="1" w:styleId="pl-s">
    <w:name w:val="pl-s"/>
    <w:basedOn w:val="DefaultParagraphFont"/>
    <w:rsid w:val="00B72969"/>
  </w:style>
  <w:style w:type="character" w:customStyle="1" w:styleId="pl-c1">
    <w:name w:val="pl-c1"/>
    <w:basedOn w:val="DefaultParagraphFont"/>
    <w:rsid w:val="00B72969"/>
  </w:style>
  <w:style w:type="character" w:styleId="HTMLCode">
    <w:name w:val="HTML Code"/>
    <w:basedOn w:val="DefaultParagraphFont"/>
    <w:uiPriority w:val="99"/>
    <w:semiHidden/>
    <w:unhideWhenUsed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A24912"/>
  </w:style>
  <w:style w:type="paragraph" w:customStyle="1" w:styleId="Standard">
    <w:name w:val="Standard"/>
    <w:rsid w:val="0042369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9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learncpp.com/cpp-tutorial/template-class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geeksforgeeks.org/the-c-standard-template-library-st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map-associative-containers-the-c-standard-template-library-st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TEPIN104305/Intermediate-CPP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www.learncpp.com/cpp-tutorial/introduction-to-operator-overloading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46492-7191-4B8F-89AF-C06DF4B85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C6843A-2A04-4285-BEF0-A8B91F42305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92BEAA-0553-4C9E-AC58-51826044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1315</TotalTime>
  <Pages>8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GEA;Global Engineering Academy;MBSE</cp:keywords>
  <dc:description/>
  <cp:lastModifiedBy>harii_kipe52d</cp:lastModifiedBy>
  <cp:revision>29</cp:revision>
  <cp:lastPrinted>2014-03-29T07:34:00Z</cp:lastPrinted>
  <dcterms:created xsi:type="dcterms:W3CDTF">2020-12-04T02:49:00Z</dcterms:created>
  <dcterms:modified xsi:type="dcterms:W3CDTF">2020-12-27T14:35:00Z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0x01010043D26465DDCD3C498273A127A3977919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